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F2" w14:textId="2FC807F2" w:rsidR="00F41BEE" w:rsidRPr="00037A12" w:rsidRDefault="007C5BBB" w:rsidP="009F2912">
      <w:pPr>
        <w:pStyle w:val="Title"/>
        <w:rPr>
          <w:sz w:val="56"/>
          <w:szCs w:val="56"/>
        </w:rPr>
      </w:pPr>
      <w:r w:rsidRPr="00037A12">
        <w:rPr>
          <w:sz w:val="56"/>
          <w:szCs w:val="56"/>
        </w:rPr>
        <w:t>{{name}}</w:t>
      </w:r>
    </w:p>
    <w:p w14:paraId="2BC2A35B" w14:textId="0DF1289D" w:rsidR="00F41BEE" w:rsidRPr="00D125F7" w:rsidRDefault="007C5BBB" w:rsidP="009E3475">
      <w:pPr>
        <w:pStyle w:val="Subtitle"/>
        <w:rPr>
          <w:i/>
          <w:iCs/>
        </w:rPr>
      </w:pPr>
      <w:r w:rsidRPr="00D125F7">
        <w:rPr>
          <w:i/>
          <w:iCs/>
        </w:rPr>
        <w:t>{{professional_title}}</w:t>
      </w:r>
      <w:r w:rsidR="002E51E8" w:rsidRPr="00D125F7">
        <w:rPr>
          <w:i/>
          <w:iCs/>
        </w:rPr>
        <w:t xml:space="preserve">                            </w:t>
      </w:r>
      <w:r w:rsidR="00F41BEE" w:rsidRPr="00D125F7">
        <w:rPr>
          <w:i/>
          <w:iCs/>
        </w:rPr>
        <w:t xml:space="preserve"> </w:t>
      </w:r>
    </w:p>
    <w:p w14:paraId="650196C0" w14:textId="77AFD876" w:rsidR="00F41BEE" w:rsidRDefault="007C5BBB" w:rsidP="009E3475">
      <w:pPr>
        <w:pStyle w:val="Heading1"/>
      </w:pPr>
      <w:r>
        <w:t>{{city}}, {{state}}, 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</w:p>
    <w:p w14:paraId="0901228A" w14:textId="2EA55D37" w:rsidR="00003455" w:rsidRPr="00003455" w:rsidRDefault="002E51E8" w:rsidP="00003455">
      <w:r>
        <w:t xml:space="preserve">                                                                                      </w:t>
      </w:r>
    </w:p>
    <w:p w14:paraId="0B96B2FF" w14:textId="77777777" w:rsidR="00F41BEE" w:rsidRPr="00BA0A3D" w:rsidRDefault="00D81101" w:rsidP="006E0605">
      <w:pPr>
        <w:pStyle w:val="Heading1"/>
        <w:rPr>
          <w:szCs w:val="24"/>
        </w:rPr>
      </w:pPr>
      <w:sdt>
        <w:sdtPr>
          <w:id w:val="-736782104"/>
          <w:placeholder>
            <w:docPart w:val="EDAE4273C616437BA51581A9FB5CEDB0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2F5D9038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105C97" wp14:editId="48BCCF0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1C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FCBE54" w14:textId="51FCF5B0" w:rsidR="00003455" w:rsidRPr="00BA0A3D" w:rsidRDefault="00B6248F" w:rsidP="009E3475">
      <w:pPr>
        <w:rPr>
          <w:sz w:val="24"/>
          <w:szCs w:val="24"/>
        </w:rPr>
      </w:pPr>
      <w:r w:rsidRPr="00BA0A3D">
        <w:rPr>
          <w:sz w:val="24"/>
          <w:szCs w:val="24"/>
        </w:rPr>
        <w:t>{{objective}}</w:t>
      </w:r>
    </w:p>
    <w:p w14:paraId="231E7DA0" w14:textId="77777777" w:rsidR="00F41BEE" w:rsidRPr="00BA0A3D" w:rsidRDefault="00D81101" w:rsidP="006E0605">
      <w:pPr>
        <w:pStyle w:val="Heading1"/>
        <w:rPr>
          <w:szCs w:val="24"/>
        </w:rPr>
      </w:pPr>
      <w:sdt>
        <w:sdtPr>
          <w:rPr>
            <w:szCs w:val="24"/>
          </w:rPr>
          <w:id w:val="1494989950"/>
          <w:placeholder>
            <w:docPart w:val="77002B42EAA846D6B371C7CFA5B21E77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Experience</w:t>
          </w:r>
        </w:sdtContent>
      </w:sdt>
    </w:p>
    <w:p w14:paraId="63C6262F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E5EB535" wp14:editId="625A7A2F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B37B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B3C8B8" w14:textId="78E321E1" w:rsidR="00F41BEE" w:rsidRPr="00BA0A3D" w:rsidRDefault="00365FB8" w:rsidP="006E0605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{{company}} | {{position}}</w:t>
      </w:r>
      <w:r w:rsidR="00003455" w:rsidRPr="00BA0A3D">
        <w:rPr>
          <w:sz w:val="24"/>
          <w:szCs w:val="24"/>
        </w:rPr>
        <w:tab/>
      </w:r>
      <w:r w:rsidRPr="00BA0A3D">
        <w:rPr>
          <w:sz w:val="24"/>
          <w:szCs w:val="24"/>
        </w:rPr>
        <w:t>{{</w:t>
      </w:r>
      <w:proofErr w:type="spellStart"/>
      <w:r w:rsidRPr="00BA0A3D">
        <w:rPr>
          <w:sz w:val="24"/>
          <w:szCs w:val="24"/>
        </w:rPr>
        <w:t>experience_duration</w:t>
      </w:r>
      <w:proofErr w:type="spellEnd"/>
      <w:r w:rsidRPr="00BA0A3D">
        <w:rPr>
          <w:sz w:val="24"/>
          <w:szCs w:val="24"/>
        </w:rPr>
        <w:t>}}</w:t>
      </w:r>
    </w:p>
    <w:p w14:paraId="4B1ACEF8" w14:textId="076EA25E" w:rsidR="00F41BEE" w:rsidRPr="00BA0A3D" w:rsidRDefault="00365FB8" w:rsidP="00472CC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{{achievements}}</w:t>
      </w:r>
    </w:p>
    <w:p w14:paraId="5E82DF67" w14:textId="77777777" w:rsidR="00003455" w:rsidRPr="00BA0A3D" w:rsidRDefault="00003455" w:rsidP="00003455">
      <w:pPr>
        <w:rPr>
          <w:sz w:val="24"/>
          <w:szCs w:val="24"/>
        </w:rPr>
      </w:pPr>
    </w:p>
    <w:p w14:paraId="5DC14E0E" w14:textId="77777777" w:rsidR="00F41BEE" w:rsidRPr="00BA0A3D" w:rsidRDefault="00D81101" w:rsidP="006E0605">
      <w:pPr>
        <w:pStyle w:val="Heading1"/>
        <w:rPr>
          <w:szCs w:val="24"/>
        </w:rPr>
      </w:pPr>
      <w:sdt>
        <w:sdtPr>
          <w:rPr>
            <w:szCs w:val="24"/>
          </w:rPr>
          <w:id w:val="1513793667"/>
          <w:placeholder>
            <w:docPart w:val="4A28BE0670944A14A661D0BD4C20312B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Education</w:t>
          </w:r>
        </w:sdtContent>
      </w:sdt>
    </w:p>
    <w:p w14:paraId="5BDC4E8B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0E454D" wp14:editId="728567D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3FE3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E7FE45" w14:textId="71C55E12" w:rsidR="00F41BEE" w:rsidRPr="00BA0A3D" w:rsidRDefault="000831C8" w:rsidP="00392230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{{institution}}</w:t>
      </w:r>
      <w:r w:rsidR="00003455" w:rsidRPr="00BA0A3D">
        <w:rPr>
          <w:sz w:val="24"/>
          <w:szCs w:val="24"/>
        </w:rPr>
        <w:tab/>
      </w:r>
      <w:r w:rsidR="00392230" w:rsidRPr="00BA0A3D">
        <w:rPr>
          <w:sz w:val="24"/>
          <w:szCs w:val="24"/>
        </w:rPr>
        <w:t>{{</w:t>
      </w:r>
      <w:proofErr w:type="spellStart"/>
      <w:r w:rsidR="00392230" w:rsidRPr="00BA0A3D">
        <w:rPr>
          <w:sz w:val="24"/>
          <w:szCs w:val="24"/>
        </w:rPr>
        <w:t>graduation_date</w:t>
      </w:r>
      <w:proofErr w:type="spellEnd"/>
      <w:r w:rsidR="00392230" w:rsidRPr="00BA0A3D">
        <w:rPr>
          <w:sz w:val="24"/>
          <w:szCs w:val="24"/>
        </w:rPr>
        <w:t>}}</w:t>
      </w:r>
    </w:p>
    <w:p w14:paraId="3BB6C63C" w14:textId="6DDFCE2D" w:rsidR="0018437F" w:rsidRPr="00BA0A3D" w:rsidRDefault="0018437F" w:rsidP="00054B5F">
      <w:pPr>
        <w:pStyle w:val="Heading2"/>
        <w:ind w:left="270"/>
        <w:rPr>
          <w:b w:val="0"/>
          <w:bCs/>
          <w:i/>
          <w:iCs/>
          <w:sz w:val="24"/>
          <w:szCs w:val="24"/>
        </w:rPr>
      </w:pPr>
      <w:r w:rsidRPr="00BA0A3D">
        <w:rPr>
          <w:b w:val="0"/>
          <w:bCs/>
          <w:i/>
          <w:iCs/>
          <w:sz w:val="24"/>
          <w:szCs w:val="24"/>
        </w:rPr>
        <w:t>{{degree}}</w:t>
      </w:r>
    </w:p>
    <w:p w14:paraId="5C126D03" w14:textId="77777777" w:rsidR="00003455" w:rsidRPr="00BA0A3D" w:rsidRDefault="00003455" w:rsidP="00003455">
      <w:pPr>
        <w:rPr>
          <w:sz w:val="24"/>
          <w:szCs w:val="24"/>
        </w:rPr>
      </w:pPr>
    </w:p>
    <w:p w14:paraId="49ED0506" w14:textId="77777777" w:rsidR="00F41BEE" w:rsidRPr="00BA0A3D" w:rsidRDefault="00D81101" w:rsidP="00D52131">
      <w:pPr>
        <w:pStyle w:val="Heading1"/>
        <w:rPr>
          <w:szCs w:val="24"/>
        </w:rPr>
      </w:pPr>
      <w:sdt>
        <w:sdtPr>
          <w:rPr>
            <w:szCs w:val="24"/>
          </w:rPr>
          <w:id w:val="592895854"/>
          <w:placeholder>
            <w:docPart w:val="CA435B1099DB436A9DF66154BF97DE5E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Skills &amp; abilities</w:t>
          </w:r>
        </w:sdtContent>
      </w:sdt>
    </w:p>
    <w:p w14:paraId="24E69777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EDD79D" wp14:editId="797545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09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121083" w14:textId="0C49A124" w:rsidR="00F41BEE" w:rsidRPr="00BA0A3D" w:rsidRDefault="00540DF6" w:rsidP="00540D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proofErr w:type="spellStart"/>
      <w:r w:rsidRPr="00BA0A3D">
        <w:rPr>
          <w:sz w:val="24"/>
          <w:szCs w:val="24"/>
        </w:rPr>
        <w:t>skills_list</w:t>
      </w:r>
      <w:proofErr w:type="spellEnd"/>
      <w:r w:rsidRPr="00BA0A3D">
        <w:rPr>
          <w:sz w:val="24"/>
          <w:szCs w:val="24"/>
        </w:rPr>
        <w:t>}}</w:t>
      </w:r>
    </w:p>
    <w:sectPr w:rsidR="00F41BEE" w:rsidRPr="00BA0A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2E18" w14:textId="77777777" w:rsidR="00D81101" w:rsidRDefault="00D81101">
      <w:pPr>
        <w:spacing w:after="0"/>
      </w:pPr>
      <w:r>
        <w:separator/>
      </w:r>
    </w:p>
  </w:endnote>
  <w:endnote w:type="continuationSeparator" w:id="0">
    <w:p w14:paraId="5F6D93C7" w14:textId="77777777" w:rsidR="00D81101" w:rsidRDefault="00D81101">
      <w:pPr>
        <w:spacing w:after="0"/>
      </w:pPr>
      <w:r>
        <w:continuationSeparator/>
      </w:r>
    </w:p>
  </w:endnote>
  <w:endnote w:type="continuationNotice" w:id="1">
    <w:p w14:paraId="4F284B55" w14:textId="77777777" w:rsidR="00D81101" w:rsidRDefault="00D811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63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F2D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17C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B776" w14:textId="77777777" w:rsidR="00D81101" w:rsidRDefault="00D81101">
      <w:pPr>
        <w:spacing w:after="0"/>
      </w:pPr>
      <w:r>
        <w:separator/>
      </w:r>
    </w:p>
  </w:footnote>
  <w:footnote w:type="continuationSeparator" w:id="0">
    <w:p w14:paraId="4FDBCE43" w14:textId="77777777" w:rsidR="00D81101" w:rsidRDefault="00D81101">
      <w:pPr>
        <w:spacing w:after="0"/>
      </w:pPr>
      <w:r>
        <w:continuationSeparator/>
      </w:r>
    </w:p>
  </w:footnote>
  <w:footnote w:type="continuationNotice" w:id="1">
    <w:p w14:paraId="04E188A5" w14:textId="77777777" w:rsidR="00D81101" w:rsidRDefault="00D8110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EB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93D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C5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D"/>
    <w:rsid w:val="00003455"/>
    <w:rsid w:val="00021C10"/>
    <w:rsid w:val="00032277"/>
    <w:rsid w:val="00032383"/>
    <w:rsid w:val="00032982"/>
    <w:rsid w:val="00037A12"/>
    <w:rsid w:val="00037A3D"/>
    <w:rsid w:val="00037A80"/>
    <w:rsid w:val="0004081D"/>
    <w:rsid w:val="00047720"/>
    <w:rsid w:val="00047C0B"/>
    <w:rsid w:val="000539BD"/>
    <w:rsid w:val="00054B5F"/>
    <w:rsid w:val="00066E2A"/>
    <w:rsid w:val="00076DB4"/>
    <w:rsid w:val="000831C8"/>
    <w:rsid w:val="0009195F"/>
    <w:rsid w:val="000B4B6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437F"/>
    <w:rsid w:val="00186230"/>
    <w:rsid w:val="001D10D7"/>
    <w:rsid w:val="001D4B58"/>
    <w:rsid w:val="00200572"/>
    <w:rsid w:val="00262033"/>
    <w:rsid w:val="00271453"/>
    <w:rsid w:val="00276E4F"/>
    <w:rsid w:val="00295104"/>
    <w:rsid w:val="002C0DDD"/>
    <w:rsid w:val="002D59A2"/>
    <w:rsid w:val="002E51E8"/>
    <w:rsid w:val="00302F19"/>
    <w:rsid w:val="00304507"/>
    <w:rsid w:val="003108DB"/>
    <w:rsid w:val="00331246"/>
    <w:rsid w:val="003319FB"/>
    <w:rsid w:val="00351D1B"/>
    <w:rsid w:val="00357FD0"/>
    <w:rsid w:val="003630D5"/>
    <w:rsid w:val="00365FB8"/>
    <w:rsid w:val="00374627"/>
    <w:rsid w:val="00380722"/>
    <w:rsid w:val="00392230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CC6"/>
    <w:rsid w:val="004A4BFA"/>
    <w:rsid w:val="004C34D3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0DF6"/>
    <w:rsid w:val="00542008"/>
    <w:rsid w:val="005463C0"/>
    <w:rsid w:val="005757CE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6F1D"/>
    <w:rsid w:val="005F04C0"/>
    <w:rsid w:val="00605599"/>
    <w:rsid w:val="00616068"/>
    <w:rsid w:val="00627B1A"/>
    <w:rsid w:val="00656ABC"/>
    <w:rsid w:val="006734FD"/>
    <w:rsid w:val="00682C5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C5BBB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79AC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0431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A96"/>
    <w:rsid w:val="00B35070"/>
    <w:rsid w:val="00B430AF"/>
    <w:rsid w:val="00B5201C"/>
    <w:rsid w:val="00B5257D"/>
    <w:rsid w:val="00B610B1"/>
    <w:rsid w:val="00B6248F"/>
    <w:rsid w:val="00B769EE"/>
    <w:rsid w:val="00B8342B"/>
    <w:rsid w:val="00B86516"/>
    <w:rsid w:val="00BA0A3D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1430"/>
    <w:rsid w:val="00D125F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1101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46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AE4273C616437BA51581A9FB5CE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C0D3-906F-428B-A849-B605203139CA}"/>
      </w:docPartPr>
      <w:docPartBody>
        <w:p w:rsidR="00FA2D7F" w:rsidRDefault="0089381F">
          <w:pPr>
            <w:pStyle w:val="EDAE4273C616437BA51581A9FB5CEDB0"/>
          </w:pPr>
          <w:r>
            <w:t>Objective</w:t>
          </w:r>
        </w:p>
      </w:docPartBody>
    </w:docPart>
    <w:docPart>
      <w:docPartPr>
        <w:name w:val="77002B42EAA846D6B371C7CFA5B2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6F83-FF73-4058-85F2-76B6F22C4B93}"/>
      </w:docPartPr>
      <w:docPartBody>
        <w:p w:rsidR="00FA2D7F" w:rsidRDefault="0089381F">
          <w:pPr>
            <w:pStyle w:val="77002B42EAA846D6B371C7CFA5B21E77"/>
          </w:pPr>
          <w:r>
            <w:t>Experience</w:t>
          </w:r>
        </w:p>
      </w:docPartBody>
    </w:docPart>
    <w:docPart>
      <w:docPartPr>
        <w:name w:val="4A28BE0670944A14A661D0BD4C20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821B-E129-4403-81DF-767D75388B65}"/>
      </w:docPartPr>
      <w:docPartBody>
        <w:p w:rsidR="00FA2D7F" w:rsidRDefault="0089381F">
          <w:pPr>
            <w:pStyle w:val="4A28BE0670944A14A661D0BD4C20312B"/>
          </w:pPr>
          <w:r>
            <w:t>Education</w:t>
          </w:r>
        </w:p>
      </w:docPartBody>
    </w:docPart>
    <w:docPart>
      <w:docPartPr>
        <w:name w:val="CA435B1099DB436A9DF66154BF97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6733-8A5D-4543-98AB-00E20BAB2D30}"/>
      </w:docPartPr>
      <w:docPartBody>
        <w:p w:rsidR="00FA2D7F" w:rsidRDefault="0089381F">
          <w:pPr>
            <w:pStyle w:val="CA435B1099DB436A9DF66154BF97DE5E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F"/>
    <w:rsid w:val="00476EA8"/>
    <w:rsid w:val="0089381F"/>
    <w:rsid w:val="00DE1C3A"/>
    <w:rsid w:val="00E65638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E4273C616437BA51581A9FB5CEDB0">
    <w:name w:val="EDAE4273C616437BA51581A9FB5CEDB0"/>
  </w:style>
  <w:style w:type="paragraph" w:customStyle="1" w:styleId="77002B42EAA846D6B371C7CFA5B21E77">
    <w:name w:val="77002B42EAA846D6B371C7CFA5B21E77"/>
  </w:style>
  <w:style w:type="paragraph" w:customStyle="1" w:styleId="9B0C353F40204C6DB7966122E7D52C51">
    <w:name w:val="9B0C353F40204C6DB7966122E7D52C51"/>
  </w:style>
  <w:style w:type="paragraph" w:customStyle="1" w:styleId="9247F64BEE3E44158399F317830BB8F5">
    <w:name w:val="9247F64BEE3E44158399F317830BB8F5"/>
  </w:style>
  <w:style w:type="paragraph" w:customStyle="1" w:styleId="B99F390AEF5B4E00BEA6C3CF382CCD81">
    <w:name w:val="B99F390AEF5B4E00BEA6C3CF382CCD81"/>
  </w:style>
  <w:style w:type="paragraph" w:customStyle="1" w:styleId="7B7A72EDBF984A33ADCE1AAF43FBE8FB">
    <w:name w:val="7B7A72EDBF984A33ADCE1AAF43FBE8FB"/>
  </w:style>
  <w:style w:type="paragraph" w:customStyle="1" w:styleId="0A6CC9BE8F3D438CA5BDFD668114FB86">
    <w:name w:val="0A6CC9BE8F3D438CA5BDFD668114FB86"/>
  </w:style>
  <w:style w:type="paragraph" w:customStyle="1" w:styleId="5D5B8EF8C8A841ACBF81C287488EE817">
    <w:name w:val="5D5B8EF8C8A841ACBF81C287488EE817"/>
  </w:style>
  <w:style w:type="paragraph" w:customStyle="1" w:styleId="6743EBEE11BF4D74ACE4C624E55D393A">
    <w:name w:val="6743EBEE11BF4D74ACE4C624E55D393A"/>
  </w:style>
  <w:style w:type="paragraph" w:customStyle="1" w:styleId="2B470B16E59540E191CEFC26B436FF2C">
    <w:name w:val="2B470B16E59540E191CEFC26B436FF2C"/>
  </w:style>
  <w:style w:type="paragraph" w:customStyle="1" w:styleId="9B8664A31D644630BFF861784D3A6B3F">
    <w:name w:val="9B8664A31D644630BFF861784D3A6B3F"/>
  </w:style>
  <w:style w:type="paragraph" w:customStyle="1" w:styleId="1AF93E898DA6440BAEB0DFBD89048468">
    <w:name w:val="1AF93E898DA6440BAEB0DFBD89048468"/>
  </w:style>
  <w:style w:type="paragraph" w:customStyle="1" w:styleId="CC366343D93F4AB4BCCD6AEFBD18CF02">
    <w:name w:val="CC366343D93F4AB4BCCD6AEFBD18CF02"/>
  </w:style>
  <w:style w:type="paragraph" w:customStyle="1" w:styleId="0118AF5D28714577B40C6148C0417421">
    <w:name w:val="0118AF5D28714577B40C6148C0417421"/>
  </w:style>
  <w:style w:type="paragraph" w:customStyle="1" w:styleId="4A28BE0670944A14A661D0BD4C20312B">
    <w:name w:val="4A28BE0670944A14A661D0BD4C20312B"/>
  </w:style>
  <w:style w:type="paragraph" w:customStyle="1" w:styleId="B455DA8796A04809AA3AFDB481CD310E">
    <w:name w:val="B455DA8796A04809AA3AFDB481CD310E"/>
  </w:style>
  <w:style w:type="paragraph" w:customStyle="1" w:styleId="6B61638C66A3431BA71C46C4B829411F">
    <w:name w:val="6B61638C66A3431BA71C46C4B829411F"/>
  </w:style>
  <w:style w:type="paragraph" w:customStyle="1" w:styleId="C24B192360DF411CA98061478B898096">
    <w:name w:val="C24B192360DF411CA98061478B898096"/>
  </w:style>
  <w:style w:type="paragraph" w:customStyle="1" w:styleId="BFE07029141A434CAAAB8C5743D7D250">
    <w:name w:val="BFE07029141A434CAAAB8C5743D7D250"/>
  </w:style>
  <w:style w:type="paragraph" w:customStyle="1" w:styleId="136A5B62E7D6424AB361E98450E27E3E">
    <w:name w:val="136A5B62E7D6424AB361E98450E27E3E"/>
  </w:style>
  <w:style w:type="paragraph" w:customStyle="1" w:styleId="B5280ADFE06F42459E5A2277197A4F85">
    <w:name w:val="B5280ADFE06F42459E5A2277197A4F85"/>
  </w:style>
  <w:style w:type="paragraph" w:customStyle="1" w:styleId="53608FBB69694916B8E7AE1C17C5A3E1">
    <w:name w:val="53608FBB69694916B8E7AE1C17C5A3E1"/>
  </w:style>
  <w:style w:type="paragraph" w:customStyle="1" w:styleId="B9E1150BB3734C18AC1FBC061E178CBB">
    <w:name w:val="B9E1150BB3734C18AC1FBC061E178CBB"/>
  </w:style>
  <w:style w:type="paragraph" w:customStyle="1" w:styleId="CA435B1099DB436A9DF66154BF97DE5E">
    <w:name w:val="CA435B1099DB436A9DF66154BF97D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2025-05-09T22:17:00Z</dcterms:created>
  <dcterms:modified xsi:type="dcterms:W3CDTF">2025-05-15T11:36:00Z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