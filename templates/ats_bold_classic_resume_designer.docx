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DAAE" w14:textId="74A503AE" w:rsidR="00F41BEE" w:rsidRPr="00D5008C" w:rsidRDefault="00D15D84" w:rsidP="009F2912">
      <w:pPr>
        <w:pStyle w:val="Title"/>
        <w:rPr>
          <w:color w:val="1F3A93"/>
          <w:sz w:val="56"/>
          <w:szCs w:val="20"/>
        </w:rPr>
      </w:pPr>
      <w:r w:rsidRPr="00D5008C">
        <w:rPr>
          <w:color w:val="1F3A93"/>
          <w:sz w:val="56"/>
          <w:szCs w:val="20"/>
        </w:rPr>
        <w:t>{{name}}</w:t>
      </w:r>
    </w:p>
    <w:p w14:paraId="1CBA05CD" w14:textId="0FF6426D" w:rsidR="00F41BEE" w:rsidRDefault="00D15D84" w:rsidP="009E3475">
      <w:pPr>
        <w:pStyle w:val="Subtitle"/>
      </w:pPr>
      <w:bookmarkStart w:id="0" w:name="_Hlk199507781"/>
      <w:r>
        <w:t>{{professional_title}}</w:t>
      </w:r>
      <w:r w:rsidR="00F41BEE">
        <w:t xml:space="preserve"> </w:t>
      </w:r>
    </w:p>
    <w:p w14:paraId="277D52FB" w14:textId="79BB1360" w:rsidR="00F41BEE" w:rsidRDefault="00D15D84" w:rsidP="009E3475">
      <w:pPr>
        <w:pStyle w:val="Heading1"/>
      </w:pPr>
      <w:r>
        <w:t>{{city}}, {{state}}</w:t>
      </w:r>
      <w:r w:rsidR="00DF0CCD">
        <w:t xml:space="preserve">, </w:t>
      </w:r>
      <w:r>
        <w:t>{{country}}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{{phone}}</w:t>
      </w:r>
      <w:r w:rsidR="00F41BEE" w:rsidRPr="00B5257D">
        <w:t xml:space="preserve"> |</w:t>
      </w:r>
      <w:r w:rsidR="00F41BEE">
        <w:t xml:space="preserve"> </w:t>
      </w:r>
      <w:r>
        <w:t>{{email}}</w:t>
      </w:r>
      <w:r w:rsidR="00F41BEE" w:rsidRPr="00B5257D">
        <w:t xml:space="preserve"> </w:t>
      </w:r>
    </w:p>
    <w:p w14:paraId="0DE521EE" w14:textId="0B20C105" w:rsidR="00003455" w:rsidRDefault="00BD335E" w:rsidP="00003455">
      <w:r>
        <w:rPr>
          <w:b/>
          <w:bCs/>
        </w:rPr>
        <w:t>Git:</w:t>
      </w:r>
      <w:r w:rsidR="00D15D84">
        <w:t xml:space="preserve"> {{git}}</w:t>
      </w:r>
      <w:r>
        <w:tab/>
      </w:r>
      <w:r>
        <w:tab/>
      </w:r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</w:t>
      </w:r>
      <w:r w:rsidR="00D15D84">
        <w:t>{{</w:t>
      </w:r>
      <w:proofErr w:type="spellStart"/>
      <w:r w:rsidR="00D15D84">
        <w:t>linkedin</w:t>
      </w:r>
      <w:proofErr w:type="spellEnd"/>
      <w:r w:rsidR="00D15D84">
        <w:t>}}</w:t>
      </w:r>
    </w:p>
    <w:p w14:paraId="57847F8D" w14:textId="19CE82F0" w:rsidR="00324647" w:rsidRPr="00324647" w:rsidRDefault="00324647" w:rsidP="003F2AFA">
      <w:r>
        <w:rPr>
          <w:b/>
          <w:bCs/>
        </w:rPr>
        <w:t xml:space="preserve">Portfolio: </w:t>
      </w:r>
      <w:r w:rsidR="00D15D84">
        <w:t>{{portfolio}}</w:t>
      </w:r>
    </w:p>
    <w:p w14:paraId="2A536A86" w14:textId="6E0DD8CC" w:rsidR="00F41BEE" w:rsidRPr="00D5008C" w:rsidRDefault="00D5008C" w:rsidP="006E0605">
      <w:pPr>
        <w:pStyle w:val="Heading1"/>
        <w:rPr>
          <w:color w:val="1F3A93"/>
        </w:rPr>
      </w:pPr>
      <w:r>
        <w:rPr>
          <w:color w:val="1F3A93"/>
        </w:rPr>
        <w:t>Personal Statement</w:t>
      </w:r>
    </w:p>
    <w:p w14:paraId="5D2A5FF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C908946" wp14:editId="2FEF3885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BEF98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AAAAC77" w14:textId="51E71EF1" w:rsidR="00003455" w:rsidRPr="00384EC6" w:rsidRDefault="00384EC6" w:rsidP="00384EC6">
      <w:pPr>
        <w:pStyle w:val="ListBullet"/>
        <w:numPr>
          <w:ilvl w:val="0"/>
          <w:numId w:val="0"/>
        </w:numPr>
      </w:pPr>
      <w:r>
        <w:t>{{</w:t>
      </w:r>
      <w:r w:rsidR="00452ADC">
        <w:t>objective</w:t>
      </w:r>
      <w:r>
        <w:t>}}</w:t>
      </w:r>
    </w:p>
    <w:p w14:paraId="7DE7F694" w14:textId="4BCFB537" w:rsidR="00A76933" w:rsidRPr="00D5008C" w:rsidRDefault="00A76933" w:rsidP="00A76933">
      <w:pPr>
        <w:pStyle w:val="Heading1"/>
        <w:rPr>
          <w:color w:val="1F3A93"/>
        </w:rPr>
      </w:pPr>
      <w:r w:rsidRPr="00D5008C">
        <w:rPr>
          <w:color w:val="1F3A93"/>
        </w:rPr>
        <w:t>Skills</w:t>
      </w:r>
    </w:p>
    <w:p w14:paraId="46EB8CCB" w14:textId="77777777" w:rsidR="00A76933" w:rsidRPr="00003455" w:rsidRDefault="00A76933" w:rsidP="00A7693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743DB4" wp14:editId="4470182E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96F818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D1UYpv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A5A47" w14:textId="74DFCB48" w:rsidR="00A76933" w:rsidRDefault="00D15D84" w:rsidP="00D15D84">
      <w:pPr>
        <w:pStyle w:val="ListBullet"/>
        <w:numPr>
          <w:ilvl w:val="0"/>
          <w:numId w:val="0"/>
        </w:numPr>
      </w:pPr>
      <w:r>
        <w:t>{{</w:t>
      </w:r>
      <w:proofErr w:type="spellStart"/>
      <w:r>
        <w:t>skills_list</w:t>
      </w:r>
      <w:proofErr w:type="spellEnd"/>
      <w:r>
        <w:t>}}</w:t>
      </w:r>
    </w:p>
    <w:p w14:paraId="70A71962" w14:textId="77777777" w:rsidR="00F41BEE" w:rsidRDefault="002A1DB0" w:rsidP="006E0605">
      <w:pPr>
        <w:pStyle w:val="Heading1"/>
      </w:pPr>
      <w:sdt>
        <w:sdtPr>
          <w:id w:val="1494989950"/>
          <w:placeholder>
            <w:docPart w:val="DF678BAA3B664A9E942ECD83BA1976CE"/>
          </w:placeholder>
          <w:temporary/>
          <w:showingPlcHdr/>
          <w15:appearance w15:val="hidden"/>
        </w:sdtPr>
        <w:sdtEndPr/>
        <w:sdtContent>
          <w:r w:rsidR="00F41BEE" w:rsidRPr="00D5008C">
            <w:rPr>
              <w:color w:val="1F3A93"/>
            </w:rPr>
            <w:t>Experience</w:t>
          </w:r>
        </w:sdtContent>
      </w:sdt>
    </w:p>
    <w:p w14:paraId="5585C1BB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75803FC" wp14:editId="569DA0D4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B1AEE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6A8FF18" w14:textId="5EFA595C" w:rsidR="00F41BEE" w:rsidRDefault="00D15D84" w:rsidP="00D15D84">
      <w:pPr>
        <w:pStyle w:val="Heading2"/>
      </w:pPr>
      <w:r>
        <w:t>{{</w:t>
      </w:r>
      <w:proofErr w:type="spellStart"/>
      <w:r>
        <w:t>experience_section</w:t>
      </w:r>
      <w:proofErr w:type="spellEnd"/>
      <w:r>
        <w:t>}}</w:t>
      </w:r>
    </w:p>
    <w:p w14:paraId="6590C9BB" w14:textId="77777777" w:rsidR="00003455" w:rsidRDefault="00003455" w:rsidP="00003455"/>
    <w:p w14:paraId="469583A0" w14:textId="1FBDA5CE" w:rsidR="00553205" w:rsidRPr="00D5008C" w:rsidRDefault="00737CB4" w:rsidP="00553205">
      <w:pPr>
        <w:pStyle w:val="Heading1"/>
        <w:rPr>
          <w:color w:val="1F3A93"/>
        </w:rPr>
      </w:pPr>
      <w:r w:rsidRPr="00D5008C">
        <w:rPr>
          <w:color w:val="1F3A93"/>
        </w:rPr>
        <w:t>Certifications</w:t>
      </w:r>
    </w:p>
    <w:p w14:paraId="70E75BFA" w14:textId="77777777" w:rsidR="00553205" w:rsidRPr="00003455" w:rsidRDefault="00553205" w:rsidP="0055320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3F61B1" wp14:editId="1A937535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AA931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87DFF60" w14:textId="516C97DF" w:rsidR="00B378F8" w:rsidRDefault="00D15D84" w:rsidP="00D15D84">
      <w:pPr>
        <w:pStyle w:val="Heading2"/>
      </w:pPr>
      <w:r>
        <w:t>{{</w:t>
      </w:r>
      <w:proofErr w:type="spellStart"/>
      <w:r>
        <w:t>certification_section</w:t>
      </w:r>
      <w:proofErr w:type="spellEnd"/>
      <w:r>
        <w:t>}}</w:t>
      </w:r>
    </w:p>
    <w:p w14:paraId="5DB2AC31" w14:textId="09890293" w:rsidR="00F41BEE" w:rsidRDefault="002A1DB0" w:rsidP="006E0605">
      <w:pPr>
        <w:pStyle w:val="Heading1"/>
      </w:pPr>
      <w:sdt>
        <w:sdtPr>
          <w:id w:val="1513793667"/>
          <w:placeholder>
            <w:docPart w:val="30C44A76E5EE4E6B8E9E74526461A888"/>
          </w:placeholder>
          <w:temporary/>
          <w:showingPlcHdr/>
          <w15:appearance w15:val="hidden"/>
        </w:sdtPr>
        <w:sdtEndPr/>
        <w:sdtContent>
          <w:r w:rsidR="00F41BEE" w:rsidRPr="00D5008C">
            <w:rPr>
              <w:color w:val="1F3A93"/>
            </w:rPr>
            <w:t>Education</w:t>
          </w:r>
        </w:sdtContent>
      </w:sdt>
    </w:p>
    <w:p w14:paraId="36181015" w14:textId="614F1BCD" w:rsidR="00003455" w:rsidRPr="00B378F8" w:rsidRDefault="00003455" w:rsidP="00B378F8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82FCD63" wp14:editId="5CE7502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298300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bookmarkEnd w:id="0"/>
    <w:p w14:paraId="542DBDA2" w14:textId="16A8D1E3" w:rsidR="00D15D84" w:rsidRPr="00A2183D" w:rsidRDefault="00D15D84" w:rsidP="00D15D84">
      <w:pPr>
        <w:pStyle w:val="Heading2"/>
        <w:rPr>
          <w:i/>
          <w:iCs/>
        </w:rPr>
      </w:pPr>
      <w:r>
        <w:t>{{</w:t>
      </w:r>
      <w:proofErr w:type="spellStart"/>
      <w:r>
        <w:t>education_section</w:t>
      </w:r>
      <w:proofErr w:type="spellEnd"/>
      <w:r>
        <w:t>}}</w:t>
      </w:r>
    </w:p>
    <w:p w14:paraId="50A81DEA" w14:textId="7FCEED35" w:rsidR="00F41BEE" w:rsidRPr="00A2183D" w:rsidRDefault="00F41BEE" w:rsidP="00A2183D">
      <w:pPr>
        <w:rPr>
          <w:i/>
          <w:iCs/>
        </w:rPr>
      </w:pPr>
    </w:p>
    <w:sectPr w:rsidR="00F41BEE" w:rsidRPr="00A218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C5DE" w14:textId="77777777" w:rsidR="002A1DB0" w:rsidRDefault="002A1DB0">
      <w:pPr>
        <w:spacing w:after="0"/>
      </w:pPr>
      <w:r>
        <w:separator/>
      </w:r>
    </w:p>
  </w:endnote>
  <w:endnote w:type="continuationSeparator" w:id="0">
    <w:p w14:paraId="4FB92E91" w14:textId="77777777" w:rsidR="002A1DB0" w:rsidRDefault="002A1DB0">
      <w:pPr>
        <w:spacing w:after="0"/>
      </w:pPr>
      <w:r>
        <w:continuationSeparator/>
      </w:r>
    </w:p>
  </w:endnote>
  <w:endnote w:type="continuationNotice" w:id="1">
    <w:p w14:paraId="3A203A55" w14:textId="77777777" w:rsidR="002A1DB0" w:rsidRDefault="002A1D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41E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A292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AA50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4396" w14:textId="77777777" w:rsidR="002A1DB0" w:rsidRDefault="002A1DB0">
      <w:pPr>
        <w:spacing w:after="0"/>
      </w:pPr>
      <w:r>
        <w:separator/>
      </w:r>
    </w:p>
  </w:footnote>
  <w:footnote w:type="continuationSeparator" w:id="0">
    <w:p w14:paraId="174CD5D9" w14:textId="77777777" w:rsidR="002A1DB0" w:rsidRDefault="002A1DB0">
      <w:pPr>
        <w:spacing w:after="0"/>
      </w:pPr>
      <w:r>
        <w:continuationSeparator/>
      </w:r>
    </w:p>
  </w:footnote>
  <w:footnote w:type="continuationNotice" w:id="1">
    <w:p w14:paraId="20A0DAEB" w14:textId="77777777" w:rsidR="002A1DB0" w:rsidRDefault="002A1DB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301B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0F56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C08D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B81D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8D26058"/>
    <w:multiLevelType w:val="hybridMultilevel"/>
    <w:tmpl w:val="6F44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132FA4"/>
    <w:multiLevelType w:val="hybridMultilevel"/>
    <w:tmpl w:val="CE76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50"/>
    <w:rsid w:val="00003455"/>
    <w:rsid w:val="00021C10"/>
    <w:rsid w:val="00032277"/>
    <w:rsid w:val="00032383"/>
    <w:rsid w:val="00032982"/>
    <w:rsid w:val="00034324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C7E99"/>
    <w:rsid w:val="001D4B58"/>
    <w:rsid w:val="00200572"/>
    <w:rsid w:val="00262033"/>
    <w:rsid w:val="00271453"/>
    <w:rsid w:val="00276E4F"/>
    <w:rsid w:val="00295104"/>
    <w:rsid w:val="002A1DB0"/>
    <w:rsid w:val="002C0DDD"/>
    <w:rsid w:val="002D59A2"/>
    <w:rsid w:val="00302F19"/>
    <w:rsid w:val="00304507"/>
    <w:rsid w:val="003108DB"/>
    <w:rsid w:val="00324647"/>
    <w:rsid w:val="00331246"/>
    <w:rsid w:val="003319FB"/>
    <w:rsid w:val="00351D1B"/>
    <w:rsid w:val="00357FD0"/>
    <w:rsid w:val="003630D5"/>
    <w:rsid w:val="00374627"/>
    <w:rsid w:val="00380722"/>
    <w:rsid w:val="00384EC6"/>
    <w:rsid w:val="00392B10"/>
    <w:rsid w:val="00394A6D"/>
    <w:rsid w:val="003B2143"/>
    <w:rsid w:val="003B7FC4"/>
    <w:rsid w:val="003C14A1"/>
    <w:rsid w:val="003C38F0"/>
    <w:rsid w:val="003C7727"/>
    <w:rsid w:val="003F19B9"/>
    <w:rsid w:val="003F2AFA"/>
    <w:rsid w:val="00400FD0"/>
    <w:rsid w:val="0040118E"/>
    <w:rsid w:val="00420DE9"/>
    <w:rsid w:val="00433CD1"/>
    <w:rsid w:val="00445933"/>
    <w:rsid w:val="004476A1"/>
    <w:rsid w:val="004476B0"/>
    <w:rsid w:val="00452ADC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53205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6A5D"/>
    <w:rsid w:val="00627B1A"/>
    <w:rsid w:val="00660517"/>
    <w:rsid w:val="006734FD"/>
    <w:rsid w:val="0069251B"/>
    <w:rsid w:val="00692F19"/>
    <w:rsid w:val="006953A2"/>
    <w:rsid w:val="006A3D6F"/>
    <w:rsid w:val="006B4315"/>
    <w:rsid w:val="006D236F"/>
    <w:rsid w:val="006D4650"/>
    <w:rsid w:val="006E0605"/>
    <w:rsid w:val="006E401C"/>
    <w:rsid w:val="006F0EAE"/>
    <w:rsid w:val="006F2441"/>
    <w:rsid w:val="00711175"/>
    <w:rsid w:val="00712084"/>
    <w:rsid w:val="007148DA"/>
    <w:rsid w:val="00725AAC"/>
    <w:rsid w:val="00737CB4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5FE8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183D"/>
    <w:rsid w:val="00A249B7"/>
    <w:rsid w:val="00A36F7A"/>
    <w:rsid w:val="00A7066C"/>
    <w:rsid w:val="00A70EFD"/>
    <w:rsid w:val="00A76933"/>
    <w:rsid w:val="00A8131A"/>
    <w:rsid w:val="00AA2091"/>
    <w:rsid w:val="00AB2C3D"/>
    <w:rsid w:val="00AC76C8"/>
    <w:rsid w:val="00AF3073"/>
    <w:rsid w:val="00B063E6"/>
    <w:rsid w:val="00B15C87"/>
    <w:rsid w:val="00B203B6"/>
    <w:rsid w:val="00B35070"/>
    <w:rsid w:val="00B378F8"/>
    <w:rsid w:val="00B430AF"/>
    <w:rsid w:val="00B5201C"/>
    <w:rsid w:val="00B5257D"/>
    <w:rsid w:val="00B610B1"/>
    <w:rsid w:val="00B769EE"/>
    <w:rsid w:val="00B8342B"/>
    <w:rsid w:val="00B86516"/>
    <w:rsid w:val="00BB273E"/>
    <w:rsid w:val="00BD335E"/>
    <w:rsid w:val="00BD735D"/>
    <w:rsid w:val="00C03729"/>
    <w:rsid w:val="00C04033"/>
    <w:rsid w:val="00C30F46"/>
    <w:rsid w:val="00C444AC"/>
    <w:rsid w:val="00C57CE0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15D84"/>
    <w:rsid w:val="00D241A0"/>
    <w:rsid w:val="00D33143"/>
    <w:rsid w:val="00D37D67"/>
    <w:rsid w:val="00D4111F"/>
    <w:rsid w:val="00D468C9"/>
    <w:rsid w:val="00D5008C"/>
    <w:rsid w:val="00D52131"/>
    <w:rsid w:val="00D56207"/>
    <w:rsid w:val="00D6278D"/>
    <w:rsid w:val="00D7441A"/>
    <w:rsid w:val="00D757F2"/>
    <w:rsid w:val="00D765AF"/>
    <w:rsid w:val="00D95183"/>
    <w:rsid w:val="00DA106B"/>
    <w:rsid w:val="00DD4208"/>
    <w:rsid w:val="00DF0CCD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20FF"/>
    <w:rsid w:val="00ED598E"/>
    <w:rsid w:val="00ED5A03"/>
    <w:rsid w:val="00ED7FEB"/>
    <w:rsid w:val="00EE25F3"/>
    <w:rsid w:val="00F37140"/>
    <w:rsid w:val="00F40303"/>
    <w:rsid w:val="00F41BEE"/>
    <w:rsid w:val="00F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CE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33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678BAA3B664A9E942ECD83BA197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AF5D1-79D3-498F-9C0C-9B5C339F031D}"/>
      </w:docPartPr>
      <w:docPartBody>
        <w:p w:rsidR="007673C9" w:rsidRDefault="00CC6710">
          <w:pPr>
            <w:pStyle w:val="263FB4DA1A4A4FA38A3CCC44AD430FD1"/>
          </w:pPr>
          <w:r>
            <w:t>Experience</w:t>
          </w:r>
        </w:p>
      </w:docPartBody>
    </w:docPart>
    <w:docPart>
      <w:docPartPr>
        <w:name w:val="30C44A76E5EE4E6B8E9E74526461A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B3840-9E9C-4C62-9668-BEF80386F7A9}"/>
      </w:docPartPr>
      <w:docPartBody>
        <w:p w:rsidR="007673C9" w:rsidRDefault="00CC6710"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27"/>
    <w:rsid w:val="000A58EB"/>
    <w:rsid w:val="00275FD6"/>
    <w:rsid w:val="00366027"/>
    <w:rsid w:val="006A7358"/>
    <w:rsid w:val="007673C9"/>
    <w:rsid w:val="00AC3E3A"/>
    <w:rsid w:val="00CC6710"/>
    <w:rsid w:val="00F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3FB4DA1A4A4FA38A3CCC44AD430FD1">
    <w:name w:val="263FB4DA1A4A4FA38A3CCC44AD430F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2025-06-05T14:24:00Z</dcterms:created>
  <dcterms:modified xsi:type="dcterms:W3CDTF">2025-06-05T14:35:00Z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