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DAAE" w14:textId="74A503AE" w:rsidR="00F41BEE" w:rsidRPr="00D15D84" w:rsidRDefault="00D15D84" w:rsidP="009F2912">
      <w:pPr>
        <w:pStyle w:val="Title"/>
        <w:rPr>
          <w:sz w:val="56"/>
          <w:szCs w:val="20"/>
        </w:rPr>
      </w:pPr>
      <w:r>
        <w:rPr>
          <w:sz w:val="56"/>
          <w:szCs w:val="20"/>
        </w:rPr>
        <w:t>{{name}}</w:t>
      </w:r>
    </w:p>
    <w:p w14:paraId="1CBA05CD" w14:textId="0FF6426D" w:rsidR="00F41BEE" w:rsidRDefault="00D15D84" w:rsidP="009E3475">
      <w:pPr>
        <w:pStyle w:val="Subtitle"/>
      </w:pPr>
      <w:bookmarkStart w:id="0" w:name="_Hlk199507781"/>
      <w:r>
        <w:t>{{professional_title}}</w:t>
      </w:r>
      <w:r w:rsidR="00F41BEE">
        <w:t xml:space="preserve"> </w:t>
      </w:r>
    </w:p>
    <w:p w14:paraId="277D52FB" w14:textId="79BB1360" w:rsidR="00F41BEE" w:rsidRDefault="00D15D84" w:rsidP="009E3475">
      <w:pPr>
        <w:pStyle w:val="Heading1"/>
      </w:pPr>
      <w:r>
        <w:t>{{city}}, {{state}}</w:t>
      </w:r>
      <w:r w:rsidR="00DF0CCD">
        <w:t xml:space="preserve">, </w:t>
      </w:r>
      <w:r>
        <w:t>{{country}}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{{phone}}</w:t>
      </w:r>
      <w:r w:rsidR="00F41BEE" w:rsidRPr="00B5257D">
        <w:t xml:space="preserve"> |</w:t>
      </w:r>
      <w:r w:rsidR="00F41BEE">
        <w:t xml:space="preserve"> </w:t>
      </w:r>
      <w:r>
        <w:t>{{email}}</w:t>
      </w:r>
      <w:r w:rsidR="00F41BEE" w:rsidRPr="00B5257D">
        <w:t xml:space="preserve"> </w:t>
      </w:r>
    </w:p>
    <w:p w14:paraId="57847F8D" w14:textId="0762DE3D" w:rsidR="00324647" w:rsidRPr="00324647" w:rsidRDefault="00BD335E" w:rsidP="003F2AFA">
      <w:r w:rsidRPr="00BD335E">
        <w:rPr>
          <w:b/>
          <w:bCs/>
        </w:rPr>
        <w:t>LinkedIn</w:t>
      </w:r>
      <w:r>
        <w:rPr>
          <w:b/>
          <w:bCs/>
        </w:rPr>
        <w:t>:</w:t>
      </w:r>
      <w:r>
        <w:t xml:space="preserve"> </w:t>
      </w:r>
      <w:r w:rsidR="00D15D84">
        <w:t>{{linkedin}}</w:t>
      </w:r>
    </w:p>
    <w:p w14:paraId="2A536A86" w14:textId="3C5009F3" w:rsidR="00F41BEE" w:rsidRDefault="007D6D97" w:rsidP="006E0605">
      <w:pPr>
        <w:pStyle w:val="Heading1"/>
      </w:pPr>
      <w:r>
        <w:t>Summary</w:t>
      </w:r>
    </w:p>
    <w:p w14:paraId="5D2A5FF5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C908946" wp14:editId="2FEF3885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BEF98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AAAAC77" w14:textId="26BD24FC" w:rsidR="00003455" w:rsidRDefault="00384EC6" w:rsidP="00384EC6">
      <w:pPr>
        <w:pStyle w:val="ListBullet"/>
        <w:numPr>
          <w:ilvl w:val="0"/>
          <w:numId w:val="0"/>
        </w:numPr>
      </w:pPr>
      <w:r>
        <w:t>{{</w:t>
      </w:r>
      <w:r w:rsidR="00452ADC">
        <w:t>objective</w:t>
      </w:r>
      <w:r>
        <w:t>}}</w:t>
      </w:r>
    </w:p>
    <w:p w14:paraId="4140B0B6" w14:textId="69C815CC" w:rsidR="002B7AF4" w:rsidRDefault="002B7AF4" w:rsidP="00384EC6">
      <w:pPr>
        <w:pStyle w:val="ListBullet"/>
        <w:numPr>
          <w:ilvl w:val="0"/>
          <w:numId w:val="0"/>
        </w:numPr>
      </w:pPr>
    </w:p>
    <w:p w14:paraId="61F038B5" w14:textId="4FB63345" w:rsidR="002B7AF4" w:rsidRDefault="007D6D97" w:rsidP="002B7AF4">
      <w:pPr>
        <w:pStyle w:val="Heading1"/>
      </w:pPr>
      <w:r>
        <w:t>Licenses and Legal Information</w:t>
      </w:r>
    </w:p>
    <w:p w14:paraId="57BC6333" w14:textId="77777777" w:rsidR="002B7AF4" w:rsidRPr="00003455" w:rsidRDefault="002B7AF4" w:rsidP="002B7AF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3F90986" wp14:editId="13EF3339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596B3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A9alem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BF93197" w14:textId="5C19D2F2" w:rsidR="002B7AF4" w:rsidRDefault="002B7AF4" w:rsidP="002B7AF4">
      <w:pPr>
        <w:pStyle w:val="ListBullet"/>
        <w:numPr>
          <w:ilvl w:val="0"/>
          <w:numId w:val="0"/>
        </w:numPr>
      </w:pPr>
      <w:r>
        <w:t>{{certification_section}}</w:t>
      </w:r>
    </w:p>
    <w:p w14:paraId="65BE790F" w14:textId="57372AE9" w:rsidR="002B7AF4" w:rsidRDefault="002B7AF4" w:rsidP="002B7AF4">
      <w:pPr>
        <w:pStyle w:val="ListBullet"/>
        <w:numPr>
          <w:ilvl w:val="0"/>
          <w:numId w:val="0"/>
        </w:numPr>
      </w:pPr>
    </w:p>
    <w:p w14:paraId="1DE36936" w14:textId="2438CB8F" w:rsidR="002B7AF4" w:rsidRDefault="00535564" w:rsidP="002B7AF4">
      <w:pPr>
        <w:pStyle w:val="Heading1"/>
      </w:pPr>
      <w:r>
        <w:t>Professional</w:t>
      </w:r>
      <w:r w:rsidR="002B7AF4">
        <w:t xml:space="preserve"> </w:t>
      </w:r>
      <w:sdt>
        <w:sdtPr>
          <w:id w:val="1494989950"/>
          <w:placeholder>
            <w:docPart w:val="19C21CF00FA64479A8081226686F4894"/>
          </w:placeholder>
          <w:temporary/>
          <w:showingPlcHdr/>
          <w15:appearance w15:val="hidden"/>
        </w:sdtPr>
        <w:sdtEndPr/>
        <w:sdtContent>
          <w:r w:rsidR="002B7AF4">
            <w:t>Experience</w:t>
          </w:r>
        </w:sdtContent>
      </w:sdt>
    </w:p>
    <w:p w14:paraId="38480094" w14:textId="77777777" w:rsidR="002B7AF4" w:rsidRPr="00003455" w:rsidRDefault="002B7AF4" w:rsidP="002B7AF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0FCC7AB" wp14:editId="7C8498AD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AC25F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4AFDF0" w14:textId="77777777" w:rsidR="002B7AF4" w:rsidRDefault="002B7AF4" w:rsidP="002B7AF4">
      <w:pPr>
        <w:pStyle w:val="Heading2"/>
      </w:pPr>
      <w:r>
        <w:t>{{experience_section}}</w:t>
      </w:r>
    </w:p>
    <w:p w14:paraId="7A760D26" w14:textId="77777777" w:rsidR="002B7AF4" w:rsidRPr="00384EC6" w:rsidRDefault="002B7AF4" w:rsidP="002B7AF4">
      <w:pPr>
        <w:pStyle w:val="ListBullet"/>
        <w:numPr>
          <w:ilvl w:val="0"/>
          <w:numId w:val="0"/>
        </w:numPr>
      </w:pPr>
    </w:p>
    <w:p w14:paraId="7DE7F694" w14:textId="4818DFF8" w:rsidR="00A76933" w:rsidRDefault="007D6D97" w:rsidP="00A76933">
      <w:pPr>
        <w:pStyle w:val="Heading1"/>
      </w:pPr>
      <w:r>
        <w:t>Skills</w:t>
      </w:r>
    </w:p>
    <w:p w14:paraId="46EB8CCB" w14:textId="77777777" w:rsidR="00A76933" w:rsidRPr="00003455" w:rsidRDefault="00A76933" w:rsidP="00A7693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743DB4" wp14:editId="4470182E">
                <wp:extent cx="594360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6F818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D1UYpv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A5A47" w14:textId="30746739" w:rsidR="00A76933" w:rsidRDefault="00D15D84" w:rsidP="00D15D84">
      <w:pPr>
        <w:pStyle w:val="ListBullet"/>
        <w:numPr>
          <w:ilvl w:val="0"/>
          <w:numId w:val="0"/>
        </w:numPr>
      </w:pPr>
      <w:r>
        <w:t>{{s</w:t>
      </w:r>
      <w:r w:rsidR="007D6D97">
        <w:t>kills_list</w:t>
      </w:r>
      <w:r>
        <w:t>}}</w:t>
      </w:r>
    </w:p>
    <w:p w14:paraId="687DFF60" w14:textId="72C4B04C" w:rsidR="00B378F8" w:rsidRDefault="00B378F8" w:rsidP="00D15D84">
      <w:pPr>
        <w:pStyle w:val="Heading2"/>
      </w:pPr>
    </w:p>
    <w:p w14:paraId="5DB2AC31" w14:textId="27B9501A" w:rsidR="00F41BEE" w:rsidRDefault="007D6D97" w:rsidP="006E0605">
      <w:pPr>
        <w:pStyle w:val="Heading1"/>
      </w:pPr>
      <w:r>
        <w:t xml:space="preserve">Publications </w:t>
      </w:r>
      <w:r w:rsidR="0000279F">
        <w:t>&amp;</w:t>
      </w:r>
      <w:r>
        <w:t xml:space="preserve"> Legal Writing</w:t>
      </w:r>
    </w:p>
    <w:p w14:paraId="36181015" w14:textId="614F1BCD" w:rsidR="00003455" w:rsidRPr="00B378F8" w:rsidRDefault="00003455" w:rsidP="00B378F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82FCD63" wp14:editId="5CE7502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98300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bookmarkEnd w:id="0"/>
    <w:p w14:paraId="50A81DEA" w14:textId="6EA424B5" w:rsidR="00F41BEE" w:rsidRDefault="00D15D84" w:rsidP="007D6D97">
      <w:pPr>
        <w:pStyle w:val="Heading2"/>
      </w:pPr>
      <w:r>
        <w:t>{{</w:t>
      </w:r>
      <w:r w:rsidR="00BC7D34">
        <w:t>publication</w:t>
      </w:r>
      <w:r>
        <w:t>_section}}</w:t>
      </w:r>
    </w:p>
    <w:p w14:paraId="759148BE" w14:textId="61A0A220" w:rsidR="007D6D97" w:rsidRDefault="007D6D97" w:rsidP="007D6D97">
      <w:pPr>
        <w:pStyle w:val="Heading2"/>
      </w:pPr>
    </w:p>
    <w:p w14:paraId="7C6CADAD" w14:textId="77777777" w:rsidR="007D6D97" w:rsidRDefault="007D6D97" w:rsidP="007D6D97">
      <w:pPr>
        <w:pStyle w:val="Heading1"/>
      </w:pPr>
      <w:sdt>
        <w:sdtPr>
          <w:id w:val="1461836250"/>
          <w:placeholder>
            <w:docPart w:val="82E0E720D1D2469DB2EFAA9DE1BA8BDB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704FC9F2" w14:textId="77777777" w:rsidR="007D6D97" w:rsidRPr="00B378F8" w:rsidRDefault="007D6D97" w:rsidP="007D6D9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4B20857" wp14:editId="4CF6D629">
                <wp:extent cx="5943600" cy="0"/>
                <wp:effectExtent l="0" t="0" r="0" b="0"/>
                <wp:docPr id="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B12F9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BNR8Eo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A787E43" w14:textId="6A6F52BB" w:rsidR="007D6D97" w:rsidRPr="00A2183D" w:rsidRDefault="007D6D97" w:rsidP="007D6D97">
      <w:pPr>
        <w:pStyle w:val="Heading2"/>
        <w:rPr>
          <w:i/>
          <w:iCs/>
        </w:rPr>
      </w:pPr>
      <w:r>
        <w:t>{{education_section}}</w:t>
      </w:r>
    </w:p>
    <w:sectPr w:rsidR="007D6D97" w:rsidRPr="00A218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06CBB" w14:textId="77777777" w:rsidR="00F14F1B" w:rsidRDefault="00F14F1B">
      <w:pPr>
        <w:spacing w:after="0"/>
      </w:pPr>
      <w:r>
        <w:separator/>
      </w:r>
    </w:p>
  </w:endnote>
  <w:endnote w:type="continuationSeparator" w:id="0">
    <w:p w14:paraId="0914B43C" w14:textId="77777777" w:rsidR="00F14F1B" w:rsidRDefault="00F14F1B">
      <w:pPr>
        <w:spacing w:after="0"/>
      </w:pPr>
      <w:r>
        <w:continuationSeparator/>
      </w:r>
    </w:p>
  </w:endnote>
  <w:endnote w:type="continuationNotice" w:id="1">
    <w:p w14:paraId="6243FA81" w14:textId="77777777" w:rsidR="00F14F1B" w:rsidRDefault="00F14F1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41E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A292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AA50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4326" w14:textId="77777777" w:rsidR="00F14F1B" w:rsidRDefault="00F14F1B">
      <w:pPr>
        <w:spacing w:after="0"/>
      </w:pPr>
      <w:r>
        <w:separator/>
      </w:r>
    </w:p>
  </w:footnote>
  <w:footnote w:type="continuationSeparator" w:id="0">
    <w:p w14:paraId="38DA1883" w14:textId="77777777" w:rsidR="00F14F1B" w:rsidRDefault="00F14F1B">
      <w:pPr>
        <w:spacing w:after="0"/>
      </w:pPr>
      <w:r>
        <w:continuationSeparator/>
      </w:r>
    </w:p>
  </w:footnote>
  <w:footnote w:type="continuationNotice" w:id="1">
    <w:p w14:paraId="563DBED9" w14:textId="77777777" w:rsidR="00F14F1B" w:rsidRDefault="00F14F1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301B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F561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C08D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B81D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D26058"/>
    <w:multiLevelType w:val="hybridMultilevel"/>
    <w:tmpl w:val="6F4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132FA4"/>
    <w:multiLevelType w:val="hybridMultilevel"/>
    <w:tmpl w:val="CE76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50"/>
    <w:rsid w:val="0000279F"/>
    <w:rsid w:val="00003455"/>
    <w:rsid w:val="00021C10"/>
    <w:rsid w:val="00032277"/>
    <w:rsid w:val="00032383"/>
    <w:rsid w:val="00032982"/>
    <w:rsid w:val="00034324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C7E99"/>
    <w:rsid w:val="001D4B58"/>
    <w:rsid w:val="00200572"/>
    <w:rsid w:val="00262033"/>
    <w:rsid w:val="00271453"/>
    <w:rsid w:val="00276E4F"/>
    <w:rsid w:val="00295104"/>
    <w:rsid w:val="002B7AF4"/>
    <w:rsid w:val="002C0DDD"/>
    <w:rsid w:val="002D59A2"/>
    <w:rsid w:val="00302F19"/>
    <w:rsid w:val="00304507"/>
    <w:rsid w:val="003108DB"/>
    <w:rsid w:val="00324647"/>
    <w:rsid w:val="00331246"/>
    <w:rsid w:val="003319FB"/>
    <w:rsid w:val="00351D1B"/>
    <w:rsid w:val="00357FD0"/>
    <w:rsid w:val="003630D5"/>
    <w:rsid w:val="00374627"/>
    <w:rsid w:val="00380722"/>
    <w:rsid w:val="00384EC6"/>
    <w:rsid w:val="00392B10"/>
    <w:rsid w:val="00394A6D"/>
    <w:rsid w:val="003B2143"/>
    <w:rsid w:val="003B7FC4"/>
    <w:rsid w:val="003C14A1"/>
    <w:rsid w:val="003C38F0"/>
    <w:rsid w:val="003C7727"/>
    <w:rsid w:val="003F19B9"/>
    <w:rsid w:val="003F2AFA"/>
    <w:rsid w:val="00400FD0"/>
    <w:rsid w:val="0040118E"/>
    <w:rsid w:val="00420DE9"/>
    <w:rsid w:val="00433CD1"/>
    <w:rsid w:val="00445933"/>
    <w:rsid w:val="004476A1"/>
    <w:rsid w:val="004476B0"/>
    <w:rsid w:val="00452ADC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5564"/>
    <w:rsid w:val="00536083"/>
    <w:rsid w:val="00542008"/>
    <w:rsid w:val="005463C0"/>
    <w:rsid w:val="00547E0A"/>
    <w:rsid w:val="00553205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4080"/>
    <w:rsid w:val="00616068"/>
    <w:rsid w:val="00626A5D"/>
    <w:rsid w:val="00627B1A"/>
    <w:rsid w:val="00660517"/>
    <w:rsid w:val="006734FD"/>
    <w:rsid w:val="00692F19"/>
    <w:rsid w:val="006953A2"/>
    <w:rsid w:val="006A3D6F"/>
    <w:rsid w:val="006B4315"/>
    <w:rsid w:val="006D236F"/>
    <w:rsid w:val="006D4650"/>
    <w:rsid w:val="006E0605"/>
    <w:rsid w:val="006E401C"/>
    <w:rsid w:val="006F0EAE"/>
    <w:rsid w:val="006F2441"/>
    <w:rsid w:val="00711175"/>
    <w:rsid w:val="00712084"/>
    <w:rsid w:val="007148DA"/>
    <w:rsid w:val="00725AAC"/>
    <w:rsid w:val="00737CB4"/>
    <w:rsid w:val="007571DC"/>
    <w:rsid w:val="00774126"/>
    <w:rsid w:val="0077621B"/>
    <w:rsid w:val="00781236"/>
    <w:rsid w:val="007941C7"/>
    <w:rsid w:val="007963CE"/>
    <w:rsid w:val="007A7186"/>
    <w:rsid w:val="007D00B3"/>
    <w:rsid w:val="007D6D97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5FE8"/>
    <w:rsid w:val="008D6A27"/>
    <w:rsid w:val="008E038B"/>
    <w:rsid w:val="008E10EB"/>
    <w:rsid w:val="008E5671"/>
    <w:rsid w:val="008F38C2"/>
    <w:rsid w:val="00911D57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183D"/>
    <w:rsid w:val="00A249B7"/>
    <w:rsid w:val="00A36F7A"/>
    <w:rsid w:val="00A7066C"/>
    <w:rsid w:val="00A70EFD"/>
    <w:rsid w:val="00A76933"/>
    <w:rsid w:val="00A8131A"/>
    <w:rsid w:val="00AA2091"/>
    <w:rsid w:val="00AB2C3D"/>
    <w:rsid w:val="00AC76C8"/>
    <w:rsid w:val="00AF3073"/>
    <w:rsid w:val="00B063E6"/>
    <w:rsid w:val="00B15C87"/>
    <w:rsid w:val="00B203B6"/>
    <w:rsid w:val="00B335EA"/>
    <w:rsid w:val="00B35070"/>
    <w:rsid w:val="00B378F8"/>
    <w:rsid w:val="00B430AF"/>
    <w:rsid w:val="00B5201C"/>
    <w:rsid w:val="00B5257D"/>
    <w:rsid w:val="00B610B1"/>
    <w:rsid w:val="00B769EE"/>
    <w:rsid w:val="00B8342B"/>
    <w:rsid w:val="00B86516"/>
    <w:rsid w:val="00BB273E"/>
    <w:rsid w:val="00BC7D34"/>
    <w:rsid w:val="00BD335E"/>
    <w:rsid w:val="00BD735D"/>
    <w:rsid w:val="00C03729"/>
    <w:rsid w:val="00C04033"/>
    <w:rsid w:val="00C30F46"/>
    <w:rsid w:val="00C444AC"/>
    <w:rsid w:val="00C57CE0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15D84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246"/>
    <w:rsid w:val="00D765AF"/>
    <w:rsid w:val="00D95183"/>
    <w:rsid w:val="00DA106B"/>
    <w:rsid w:val="00DD4208"/>
    <w:rsid w:val="00DF0CCD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20FF"/>
    <w:rsid w:val="00ED598E"/>
    <w:rsid w:val="00ED5A03"/>
    <w:rsid w:val="00ED7FEB"/>
    <w:rsid w:val="00EE25F3"/>
    <w:rsid w:val="00F14F1B"/>
    <w:rsid w:val="00F37140"/>
    <w:rsid w:val="00F40303"/>
    <w:rsid w:val="00F41BEE"/>
    <w:rsid w:val="00F7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ECE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33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C21CF00FA64479A8081226686F4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8F6A1-95EA-412F-B4DA-00E51B4A3FC3}"/>
      </w:docPartPr>
      <w:docPartBody>
        <w:p w:rsidR="00D355F0" w:rsidRDefault="001A7755" w:rsidP="001A7755">
          <w:pPr>
            <w:pStyle w:val="19C21CF00FA64479A8081226686F4894"/>
          </w:pPr>
          <w:r>
            <w:t>Experience</w:t>
          </w:r>
        </w:p>
      </w:docPartBody>
    </w:docPart>
    <w:docPart>
      <w:docPartPr>
        <w:name w:val="82E0E720D1D2469DB2EFAA9DE1BA8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0EC8C-6D28-491C-B910-5EA37BF96114}"/>
      </w:docPartPr>
      <w:docPartBody>
        <w:p w:rsidR="00000000" w:rsidRDefault="000A3BB8" w:rsidP="000A3BB8">
          <w:pPr>
            <w:pStyle w:val="82E0E720D1D2469DB2EFAA9DE1BA8BD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27"/>
    <w:rsid w:val="000A3BB8"/>
    <w:rsid w:val="000A58EB"/>
    <w:rsid w:val="000C0873"/>
    <w:rsid w:val="001A7755"/>
    <w:rsid w:val="00275FD6"/>
    <w:rsid w:val="00366027"/>
    <w:rsid w:val="007673C9"/>
    <w:rsid w:val="00AC3E3A"/>
    <w:rsid w:val="00C70D7C"/>
    <w:rsid w:val="00CC6710"/>
    <w:rsid w:val="00D355F0"/>
    <w:rsid w:val="00ED19E8"/>
    <w:rsid w:val="00FA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C21CF00FA64479A8081226686F4894">
    <w:name w:val="19C21CF00FA64479A8081226686F4894"/>
    <w:rsid w:val="001A7755"/>
  </w:style>
  <w:style w:type="paragraph" w:customStyle="1" w:styleId="82E0E720D1D2469DB2EFAA9DE1BA8BDB">
    <w:name w:val="82E0E720D1D2469DB2EFAA9DE1BA8BDB"/>
    <w:rsid w:val="000A3B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2025-06-14T16:58:00Z</dcterms:created>
  <dcterms:modified xsi:type="dcterms:W3CDTF">2025-06-14T17:02:00Z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