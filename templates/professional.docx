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49F2" w14:textId="2FC807F2" w:rsidR="00F41BEE" w:rsidRPr="00037A12" w:rsidRDefault="007C5BBB" w:rsidP="004F08BF">
      <w:pPr>
        <w:pStyle w:val="Title"/>
        <w:jc w:val="center"/>
        <w:rPr>
          <w:sz w:val="56"/>
          <w:szCs w:val="56"/>
        </w:rPr>
      </w:pPr>
      <w:r w:rsidRPr="00037A12">
        <w:rPr>
          <w:sz w:val="56"/>
          <w:szCs w:val="56"/>
        </w:rPr>
        <w:t>{{name}}</w:t>
      </w:r>
    </w:p>
    <w:p w14:paraId="2BC2A35B" w14:textId="32A1713D" w:rsidR="00F41BEE" w:rsidRPr="004F08BF" w:rsidRDefault="007C5BBB" w:rsidP="004F08BF">
      <w:pPr>
        <w:pStyle w:val="Subtitle"/>
        <w:jc w:val="center"/>
      </w:pPr>
      <w:r w:rsidRPr="004F08BF">
        <w:t>{{professional_title}}</w:t>
      </w:r>
    </w:p>
    <w:p w14:paraId="73466F31" w14:textId="702491D3" w:rsidR="004F08BF" w:rsidRDefault="007C5BBB" w:rsidP="004F08BF">
      <w:pPr>
        <w:pStyle w:val="Heading1"/>
        <w:jc w:val="center"/>
      </w:pPr>
      <w:r>
        <w:t>{{city}}, {{state}}, {{country}}</w:t>
      </w:r>
    </w:p>
    <w:p w14:paraId="650196C0" w14:textId="1B040BCD" w:rsidR="00F41BEE" w:rsidRDefault="007C5BBB" w:rsidP="004F08BF">
      <w:pPr>
        <w:pStyle w:val="Heading1"/>
        <w:jc w:val="center"/>
      </w:pPr>
      <w:r>
        <w:t>{{email}}</w:t>
      </w:r>
      <w:r w:rsidR="004F08BF">
        <w:t xml:space="preserve"> | {{phone}}</w:t>
      </w:r>
    </w:p>
    <w:p w14:paraId="59015D23" w14:textId="3AC08EDC" w:rsidR="00743836" w:rsidRPr="00743836" w:rsidRDefault="00743836" w:rsidP="00743836">
      <w:r>
        <w:rPr>
          <w:b/>
          <w:bCs/>
        </w:rPr>
        <w:t>Git:</w:t>
      </w:r>
      <w:r>
        <w:t xml:space="preserve"> {{git}}</w:t>
      </w:r>
      <w:r>
        <w:tab/>
      </w:r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{{linkedin}}</w:t>
      </w:r>
      <w:r w:rsidR="004F08BF">
        <w:tab/>
      </w:r>
      <w:r>
        <w:rPr>
          <w:b/>
          <w:bCs/>
        </w:rPr>
        <w:t xml:space="preserve">Portfolio: </w:t>
      </w:r>
      <w:r>
        <w:t>{{portfolio}}</w:t>
      </w:r>
    </w:p>
    <w:p w14:paraId="0901228A" w14:textId="2EA55D37" w:rsidR="00003455" w:rsidRPr="00003455" w:rsidRDefault="002E51E8" w:rsidP="00003455">
      <w:r>
        <w:t xml:space="preserve">                                                                                      </w:t>
      </w:r>
    </w:p>
    <w:p w14:paraId="0B96B2FF" w14:textId="6E79B480" w:rsidR="00F41BEE" w:rsidRPr="00BA0A3D" w:rsidRDefault="00466997" w:rsidP="006E0605">
      <w:pPr>
        <w:pStyle w:val="Heading1"/>
        <w:rPr>
          <w:szCs w:val="24"/>
        </w:rPr>
      </w:pPr>
      <w:r>
        <w:t>Career Objective</w:t>
      </w:r>
    </w:p>
    <w:p w14:paraId="2F5D9038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105C97" wp14:editId="48BCCF0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D1CC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FCBE54" w14:textId="51FCF5B0" w:rsidR="00003455" w:rsidRPr="00BA0A3D" w:rsidRDefault="00B6248F" w:rsidP="009E3475">
      <w:pPr>
        <w:rPr>
          <w:sz w:val="24"/>
          <w:szCs w:val="24"/>
        </w:rPr>
      </w:pPr>
      <w:r w:rsidRPr="00BA0A3D">
        <w:rPr>
          <w:sz w:val="24"/>
          <w:szCs w:val="24"/>
        </w:rPr>
        <w:t>{{objective}}</w:t>
      </w:r>
    </w:p>
    <w:p w14:paraId="2A90AB33" w14:textId="451DC1E3" w:rsidR="00B77AF6" w:rsidRPr="00BA0A3D" w:rsidRDefault="00B77AF6" w:rsidP="00B77AF6">
      <w:pPr>
        <w:pStyle w:val="Heading1"/>
        <w:rPr>
          <w:szCs w:val="24"/>
        </w:rPr>
      </w:pPr>
      <w:r>
        <w:rPr>
          <w:szCs w:val="24"/>
        </w:rPr>
        <w:t xml:space="preserve">Work </w:t>
      </w:r>
      <w:sdt>
        <w:sdtPr>
          <w:rPr>
            <w:szCs w:val="24"/>
          </w:rPr>
          <w:id w:val="1494989950"/>
          <w:placeholder>
            <w:docPart w:val="31C1CE323D6E4162B6747E7EC4E43CEE"/>
          </w:placeholder>
          <w:temporary/>
          <w:showingPlcHdr/>
          <w15:appearance w15:val="hidden"/>
        </w:sdtPr>
        <w:sdtEndPr/>
        <w:sdtContent>
          <w:r w:rsidRPr="00BA0A3D">
            <w:rPr>
              <w:szCs w:val="24"/>
            </w:rPr>
            <w:t>Experience</w:t>
          </w:r>
        </w:sdtContent>
      </w:sdt>
    </w:p>
    <w:p w14:paraId="0B049D4C" w14:textId="77777777" w:rsidR="00B77AF6" w:rsidRPr="00BA0A3D" w:rsidRDefault="00B77AF6" w:rsidP="00B77AF6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77C1A9F" wp14:editId="5F160E71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8B4D9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1310F3" w14:textId="77777777" w:rsidR="00B77AF6" w:rsidRPr="00BA0A3D" w:rsidRDefault="00B77AF6" w:rsidP="00B77AF6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{{company}} | {{position}}</w:t>
      </w:r>
      <w:r w:rsidRPr="00BA0A3D">
        <w:rPr>
          <w:sz w:val="24"/>
          <w:szCs w:val="24"/>
        </w:rPr>
        <w:tab/>
        <w:t>{{experience_duration}}</w:t>
      </w:r>
    </w:p>
    <w:p w14:paraId="357E17CA" w14:textId="77777777" w:rsidR="00B77AF6" w:rsidRPr="00BA0A3D" w:rsidRDefault="00B77AF6" w:rsidP="00B77A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{{achievements}}</w:t>
      </w:r>
    </w:p>
    <w:p w14:paraId="41636E3C" w14:textId="77777777" w:rsidR="00B77AF6" w:rsidRPr="00BA0A3D" w:rsidRDefault="00B77AF6" w:rsidP="00B77AF6">
      <w:pPr>
        <w:rPr>
          <w:sz w:val="24"/>
          <w:szCs w:val="24"/>
        </w:rPr>
      </w:pPr>
    </w:p>
    <w:p w14:paraId="1E88C313" w14:textId="77777777" w:rsidR="00B77AF6" w:rsidRPr="00BA0A3D" w:rsidRDefault="0006769B" w:rsidP="00B77AF6">
      <w:pPr>
        <w:pStyle w:val="Heading1"/>
        <w:rPr>
          <w:szCs w:val="24"/>
        </w:rPr>
      </w:pPr>
      <w:sdt>
        <w:sdtPr>
          <w:rPr>
            <w:szCs w:val="24"/>
          </w:rPr>
          <w:id w:val="1513793667"/>
          <w:placeholder>
            <w:docPart w:val="99732552D9D54773BB86B9116CE3A030"/>
          </w:placeholder>
          <w:temporary/>
          <w:showingPlcHdr/>
          <w15:appearance w15:val="hidden"/>
        </w:sdtPr>
        <w:sdtEndPr/>
        <w:sdtContent>
          <w:r w:rsidR="00B77AF6" w:rsidRPr="00BA0A3D">
            <w:rPr>
              <w:szCs w:val="24"/>
            </w:rPr>
            <w:t>Education</w:t>
          </w:r>
        </w:sdtContent>
      </w:sdt>
    </w:p>
    <w:p w14:paraId="7FB06A1E" w14:textId="77777777" w:rsidR="00B77AF6" w:rsidRPr="00BA0A3D" w:rsidRDefault="00B77AF6" w:rsidP="00B77AF6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C34E63B" wp14:editId="447155D3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CE4E2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E40646" w14:textId="77777777" w:rsidR="00B77AF6" w:rsidRPr="00BA0A3D" w:rsidRDefault="00B77AF6" w:rsidP="00B77AF6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{{institution}}</w:t>
      </w:r>
      <w:r w:rsidRPr="00BA0A3D">
        <w:rPr>
          <w:sz w:val="24"/>
          <w:szCs w:val="24"/>
        </w:rPr>
        <w:tab/>
        <w:t>{{graduation_date}}</w:t>
      </w:r>
    </w:p>
    <w:p w14:paraId="1FD16B32" w14:textId="77777777" w:rsidR="00B77AF6" w:rsidRDefault="00B77AF6" w:rsidP="00B77AF6">
      <w:pPr>
        <w:pStyle w:val="Heading2"/>
        <w:ind w:left="270"/>
        <w:rPr>
          <w:b w:val="0"/>
          <w:bCs/>
          <w:i/>
          <w:iCs/>
          <w:sz w:val="24"/>
          <w:szCs w:val="24"/>
        </w:rPr>
      </w:pPr>
      <w:r w:rsidRPr="00BA0A3D">
        <w:rPr>
          <w:b w:val="0"/>
          <w:bCs/>
          <w:i/>
          <w:iCs/>
          <w:sz w:val="24"/>
          <w:szCs w:val="24"/>
        </w:rPr>
        <w:t>{{degree}}</w:t>
      </w:r>
    </w:p>
    <w:p w14:paraId="400A26BE" w14:textId="77777777" w:rsidR="00B77AF6" w:rsidRPr="00BA0A3D" w:rsidRDefault="00B77AF6" w:rsidP="00B77AF6">
      <w:pPr>
        <w:pStyle w:val="Heading1"/>
        <w:rPr>
          <w:szCs w:val="24"/>
        </w:rPr>
      </w:pPr>
      <w:r>
        <w:rPr>
          <w:szCs w:val="24"/>
        </w:rPr>
        <w:t>Certification</w:t>
      </w:r>
    </w:p>
    <w:p w14:paraId="607D2F19" w14:textId="77777777" w:rsidR="00B77AF6" w:rsidRPr="00BA0A3D" w:rsidRDefault="00B77AF6" w:rsidP="00B77AF6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AF66B2D" wp14:editId="6A7A69EC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34BFA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4B763" w14:textId="77777777" w:rsidR="00B77AF6" w:rsidRPr="00987089" w:rsidRDefault="00B77AF6" w:rsidP="00B77AF6">
      <w:pPr>
        <w:pStyle w:val="Heading2"/>
        <w:numPr>
          <w:ilvl w:val="0"/>
          <w:numId w:val="20"/>
        </w:numPr>
        <w:tabs>
          <w:tab w:val="num" w:pos="144"/>
        </w:tabs>
        <w:ind w:left="144" w:hanging="144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r>
        <w:rPr>
          <w:sz w:val="24"/>
          <w:szCs w:val="24"/>
        </w:rPr>
        <w:t>cert_name</w:t>
      </w:r>
      <w:r w:rsidRPr="00BA0A3D">
        <w:rPr>
          <w:sz w:val="24"/>
          <w:szCs w:val="24"/>
        </w:rPr>
        <w:t xml:space="preserve">}} | </w:t>
      </w:r>
      <w:r w:rsidRPr="00987089">
        <w:rPr>
          <w:b w:val="0"/>
          <w:bCs/>
          <w:sz w:val="24"/>
          <w:szCs w:val="24"/>
        </w:rPr>
        <w:t>{{cert_</w:t>
      </w:r>
      <w:r>
        <w:rPr>
          <w:b w:val="0"/>
          <w:bCs/>
          <w:sz w:val="24"/>
          <w:szCs w:val="24"/>
        </w:rPr>
        <w:t>issuer</w:t>
      </w:r>
      <w:r w:rsidRPr="00987089">
        <w:rPr>
          <w:b w:val="0"/>
          <w:bCs/>
          <w:sz w:val="24"/>
          <w:szCs w:val="24"/>
        </w:rPr>
        <w:t>}}</w:t>
      </w:r>
      <w:r w:rsidRPr="00BA0A3D">
        <w:rPr>
          <w:sz w:val="24"/>
          <w:szCs w:val="24"/>
        </w:rPr>
        <w:tab/>
        <w:t>{{</w:t>
      </w:r>
      <w:r>
        <w:rPr>
          <w:sz w:val="24"/>
          <w:szCs w:val="24"/>
        </w:rPr>
        <w:t>issue_date</w:t>
      </w:r>
      <w:r w:rsidRPr="00BA0A3D">
        <w:rPr>
          <w:sz w:val="24"/>
          <w:szCs w:val="24"/>
        </w:rPr>
        <w:t>}}</w:t>
      </w:r>
    </w:p>
    <w:p w14:paraId="49ED0506" w14:textId="77777777" w:rsidR="00F41BEE" w:rsidRPr="00BA0A3D" w:rsidRDefault="0006769B" w:rsidP="00D52131">
      <w:pPr>
        <w:pStyle w:val="Heading1"/>
        <w:rPr>
          <w:szCs w:val="24"/>
        </w:rPr>
      </w:pPr>
      <w:sdt>
        <w:sdtPr>
          <w:rPr>
            <w:szCs w:val="24"/>
          </w:rPr>
          <w:id w:val="592895854"/>
          <w:placeholder>
            <w:docPart w:val="CA435B1099DB436A9DF66154BF97DE5E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Skills &amp; abilities</w:t>
          </w:r>
        </w:sdtContent>
      </w:sdt>
    </w:p>
    <w:p w14:paraId="24E69777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EDD79D" wp14:editId="7975452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09A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121083" w14:textId="0C49A124" w:rsidR="00F41BEE" w:rsidRPr="00BA0A3D" w:rsidRDefault="00540DF6" w:rsidP="00540D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{{skills_list}}</w:t>
      </w:r>
    </w:p>
    <w:sectPr w:rsidR="00F41BEE" w:rsidRPr="00BA0A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18DA" w14:textId="77777777" w:rsidR="0006769B" w:rsidRDefault="0006769B">
      <w:pPr>
        <w:spacing w:after="0"/>
      </w:pPr>
      <w:r>
        <w:separator/>
      </w:r>
    </w:p>
  </w:endnote>
  <w:endnote w:type="continuationSeparator" w:id="0">
    <w:p w14:paraId="7470B971" w14:textId="77777777" w:rsidR="0006769B" w:rsidRDefault="0006769B">
      <w:pPr>
        <w:spacing w:after="0"/>
      </w:pPr>
      <w:r>
        <w:continuationSeparator/>
      </w:r>
    </w:p>
  </w:endnote>
  <w:endnote w:type="continuationNotice" w:id="1">
    <w:p w14:paraId="13559A0D" w14:textId="77777777" w:rsidR="0006769B" w:rsidRDefault="0006769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8637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F2D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17C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EADF" w14:textId="77777777" w:rsidR="0006769B" w:rsidRDefault="0006769B">
      <w:pPr>
        <w:spacing w:after="0"/>
      </w:pPr>
      <w:r>
        <w:separator/>
      </w:r>
    </w:p>
  </w:footnote>
  <w:footnote w:type="continuationSeparator" w:id="0">
    <w:p w14:paraId="07F9DA51" w14:textId="77777777" w:rsidR="0006769B" w:rsidRDefault="0006769B">
      <w:pPr>
        <w:spacing w:after="0"/>
      </w:pPr>
      <w:r>
        <w:continuationSeparator/>
      </w:r>
    </w:p>
  </w:footnote>
  <w:footnote w:type="continuationNotice" w:id="1">
    <w:p w14:paraId="037607D1" w14:textId="77777777" w:rsidR="0006769B" w:rsidRDefault="0006769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DEB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93D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C5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E960F94"/>
    <w:multiLevelType w:val="hybridMultilevel"/>
    <w:tmpl w:val="C2E8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D"/>
    <w:rsid w:val="00003455"/>
    <w:rsid w:val="00021C10"/>
    <w:rsid w:val="00032277"/>
    <w:rsid w:val="00032383"/>
    <w:rsid w:val="00032982"/>
    <w:rsid w:val="00037A12"/>
    <w:rsid w:val="00037A3D"/>
    <w:rsid w:val="00037A80"/>
    <w:rsid w:val="0004081D"/>
    <w:rsid w:val="00047720"/>
    <w:rsid w:val="00047C0B"/>
    <w:rsid w:val="000539BD"/>
    <w:rsid w:val="00054B5F"/>
    <w:rsid w:val="00066E2A"/>
    <w:rsid w:val="0006769B"/>
    <w:rsid w:val="00076DB4"/>
    <w:rsid w:val="000831C8"/>
    <w:rsid w:val="0009195F"/>
    <w:rsid w:val="000B4B62"/>
    <w:rsid w:val="000C3C96"/>
    <w:rsid w:val="000D355D"/>
    <w:rsid w:val="001046AC"/>
    <w:rsid w:val="0011008C"/>
    <w:rsid w:val="00111371"/>
    <w:rsid w:val="001172E5"/>
    <w:rsid w:val="001274B5"/>
    <w:rsid w:val="00127F43"/>
    <w:rsid w:val="00140528"/>
    <w:rsid w:val="001433E3"/>
    <w:rsid w:val="0016014D"/>
    <w:rsid w:val="001608CC"/>
    <w:rsid w:val="0018191F"/>
    <w:rsid w:val="00181FE7"/>
    <w:rsid w:val="0018437F"/>
    <w:rsid w:val="00186230"/>
    <w:rsid w:val="001D10D7"/>
    <w:rsid w:val="001D4B58"/>
    <w:rsid w:val="001F05E6"/>
    <w:rsid w:val="00200572"/>
    <w:rsid w:val="00262033"/>
    <w:rsid w:val="00271453"/>
    <w:rsid w:val="00276E4F"/>
    <w:rsid w:val="00295104"/>
    <w:rsid w:val="002C0DDD"/>
    <w:rsid w:val="002D59A2"/>
    <w:rsid w:val="002E51E8"/>
    <w:rsid w:val="00302F19"/>
    <w:rsid w:val="00304507"/>
    <w:rsid w:val="003108DB"/>
    <w:rsid w:val="00327A47"/>
    <w:rsid w:val="00331246"/>
    <w:rsid w:val="003319FB"/>
    <w:rsid w:val="00340778"/>
    <w:rsid w:val="00351D1B"/>
    <w:rsid w:val="00357FD0"/>
    <w:rsid w:val="003630D5"/>
    <w:rsid w:val="00365FB8"/>
    <w:rsid w:val="00374627"/>
    <w:rsid w:val="00380722"/>
    <w:rsid w:val="00392230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66997"/>
    <w:rsid w:val="00472CC6"/>
    <w:rsid w:val="004A4BFA"/>
    <w:rsid w:val="004C34D3"/>
    <w:rsid w:val="004D0020"/>
    <w:rsid w:val="004D433E"/>
    <w:rsid w:val="004E47F6"/>
    <w:rsid w:val="004E6381"/>
    <w:rsid w:val="004F08BF"/>
    <w:rsid w:val="004F305A"/>
    <w:rsid w:val="004F7524"/>
    <w:rsid w:val="00504FB9"/>
    <w:rsid w:val="005114E7"/>
    <w:rsid w:val="005338E9"/>
    <w:rsid w:val="00536083"/>
    <w:rsid w:val="00540DF6"/>
    <w:rsid w:val="00542008"/>
    <w:rsid w:val="005463C0"/>
    <w:rsid w:val="005757CE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E6F1D"/>
    <w:rsid w:val="005F04C0"/>
    <w:rsid w:val="00605599"/>
    <w:rsid w:val="00616068"/>
    <w:rsid w:val="00627B1A"/>
    <w:rsid w:val="00656ABC"/>
    <w:rsid w:val="006734FD"/>
    <w:rsid w:val="00682C5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43836"/>
    <w:rsid w:val="007571DC"/>
    <w:rsid w:val="00774126"/>
    <w:rsid w:val="0077621B"/>
    <w:rsid w:val="00781236"/>
    <w:rsid w:val="007941C7"/>
    <w:rsid w:val="007963CE"/>
    <w:rsid w:val="007A7186"/>
    <w:rsid w:val="007C5BBB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D79AC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87089"/>
    <w:rsid w:val="009B24B9"/>
    <w:rsid w:val="009C0431"/>
    <w:rsid w:val="009C2119"/>
    <w:rsid w:val="009C429D"/>
    <w:rsid w:val="009C7FD6"/>
    <w:rsid w:val="009D04EB"/>
    <w:rsid w:val="009D41D9"/>
    <w:rsid w:val="009D5B56"/>
    <w:rsid w:val="009E3475"/>
    <w:rsid w:val="009F2912"/>
    <w:rsid w:val="009F51DD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1A96"/>
    <w:rsid w:val="00B35070"/>
    <w:rsid w:val="00B430AF"/>
    <w:rsid w:val="00B5201C"/>
    <w:rsid w:val="00B5257D"/>
    <w:rsid w:val="00B610B1"/>
    <w:rsid w:val="00B6248F"/>
    <w:rsid w:val="00B769EE"/>
    <w:rsid w:val="00B77AF6"/>
    <w:rsid w:val="00B8342B"/>
    <w:rsid w:val="00B86516"/>
    <w:rsid w:val="00BA0A3D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49EF"/>
    <w:rsid w:val="00D016ED"/>
    <w:rsid w:val="00D05F48"/>
    <w:rsid w:val="00D11430"/>
    <w:rsid w:val="00D125F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1101"/>
    <w:rsid w:val="00D95183"/>
    <w:rsid w:val="00DA2522"/>
    <w:rsid w:val="00DD4208"/>
    <w:rsid w:val="00DF3D23"/>
    <w:rsid w:val="00E01B82"/>
    <w:rsid w:val="00E23538"/>
    <w:rsid w:val="00E321B6"/>
    <w:rsid w:val="00E45F8D"/>
    <w:rsid w:val="00E52358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46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89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435B1099DB436A9DF66154BF97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6733-8A5D-4543-98AB-00E20BAB2D30}"/>
      </w:docPartPr>
      <w:docPartBody>
        <w:p w:rsidR="00FA2D7F" w:rsidRDefault="0089381F">
          <w:pPr>
            <w:pStyle w:val="CA435B1099DB436A9DF66154BF97DE5E"/>
          </w:pPr>
          <w:r>
            <w:t>Skills &amp; abilities</w:t>
          </w:r>
        </w:p>
      </w:docPartBody>
    </w:docPart>
    <w:docPart>
      <w:docPartPr>
        <w:name w:val="31C1CE323D6E4162B6747E7EC4E4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22B37-CC4D-4DCB-A022-A39678B167E2}"/>
      </w:docPartPr>
      <w:docPartBody>
        <w:p w:rsidR="00A719F7" w:rsidRDefault="007D4638" w:rsidP="007D4638">
          <w:pPr>
            <w:pStyle w:val="31C1CE323D6E4162B6747E7EC4E43CEE"/>
          </w:pPr>
          <w:r>
            <w:t>Experience</w:t>
          </w:r>
        </w:p>
      </w:docPartBody>
    </w:docPart>
    <w:docPart>
      <w:docPartPr>
        <w:name w:val="99732552D9D54773BB86B9116CE3A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902F-3C89-4769-847D-37182EA7BED9}"/>
      </w:docPartPr>
      <w:docPartBody>
        <w:p w:rsidR="00A719F7" w:rsidRDefault="007D4638" w:rsidP="007D4638">
          <w:pPr>
            <w:pStyle w:val="99732552D9D54773BB86B9116CE3A03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F"/>
    <w:rsid w:val="00026572"/>
    <w:rsid w:val="00152DAD"/>
    <w:rsid w:val="0034553D"/>
    <w:rsid w:val="00350700"/>
    <w:rsid w:val="00412B1D"/>
    <w:rsid w:val="00476EA8"/>
    <w:rsid w:val="00542F5B"/>
    <w:rsid w:val="007D4638"/>
    <w:rsid w:val="0089381F"/>
    <w:rsid w:val="00A719F7"/>
    <w:rsid w:val="00CB1B9D"/>
    <w:rsid w:val="00DE1C3A"/>
    <w:rsid w:val="00E65638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35B1099DB436A9DF66154BF97DE5E">
    <w:name w:val="CA435B1099DB436A9DF66154BF97DE5E"/>
  </w:style>
  <w:style w:type="paragraph" w:customStyle="1" w:styleId="31C1CE323D6E4162B6747E7EC4E43CEE">
    <w:name w:val="31C1CE323D6E4162B6747E7EC4E43CEE"/>
    <w:rsid w:val="007D4638"/>
  </w:style>
  <w:style w:type="paragraph" w:customStyle="1" w:styleId="99732552D9D54773BB86B9116CE3A030">
    <w:name w:val="99732552D9D54773BB86B9116CE3A030"/>
    <w:rsid w:val="007D4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2025-07-12T04:59:00Z</dcterms:created>
  <dcterms:modified xsi:type="dcterms:W3CDTF">2025-07-12T20:05:00Z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