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DAAE" w14:textId="74A503AE" w:rsidR="00F41BEE" w:rsidRPr="00D15D84" w:rsidRDefault="00D15D84" w:rsidP="009F2912">
      <w:pPr>
        <w:pStyle w:val="Title"/>
        <w:rPr>
          <w:sz w:val="56"/>
          <w:szCs w:val="20"/>
        </w:rPr>
      </w:pPr>
      <w:r>
        <w:rPr>
          <w:sz w:val="56"/>
          <w:szCs w:val="20"/>
        </w:rPr>
        <w:t>{{name}}</w:t>
      </w:r>
    </w:p>
    <w:p w14:paraId="1CBA05CD" w14:textId="0FF6426D" w:rsidR="00F41BEE" w:rsidRDefault="00D15D84" w:rsidP="009E3475">
      <w:pPr>
        <w:pStyle w:val="Subtitle"/>
      </w:pPr>
      <w:bookmarkStart w:id="0" w:name="_Hlk199507781"/>
      <w:r>
        <w:t>{{professional_title}}</w:t>
      </w:r>
      <w:r w:rsidR="00F41BEE">
        <w:t xml:space="preserve"> </w:t>
      </w:r>
    </w:p>
    <w:p w14:paraId="277D52FB" w14:textId="79BB1360" w:rsidR="00F41BEE" w:rsidRDefault="00D15D84" w:rsidP="009E3475">
      <w:pPr>
        <w:pStyle w:val="Heading1"/>
      </w:pPr>
      <w:r>
        <w:t>{{city}}, {{state}}</w:t>
      </w:r>
      <w:r w:rsidR="00DF0CCD">
        <w:t xml:space="preserve">, </w:t>
      </w:r>
      <w:r>
        <w:t>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  <w:r w:rsidR="00F41BEE" w:rsidRPr="00B5257D">
        <w:t xml:space="preserve"> </w:t>
      </w:r>
    </w:p>
    <w:p w14:paraId="57847F8D" w14:textId="0762DE3D" w:rsidR="00324647" w:rsidRPr="00324647" w:rsidRDefault="00BD335E" w:rsidP="003F2AFA"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</w:t>
      </w:r>
      <w:r w:rsidR="00D15D84">
        <w:t>{{linkedin}}</w:t>
      </w:r>
    </w:p>
    <w:p w14:paraId="2A536A86" w14:textId="1F76DD4D" w:rsidR="00F41BEE" w:rsidRDefault="00535564" w:rsidP="006E0605">
      <w:pPr>
        <w:pStyle w:val="Heading1"/>
      </w:pPr>
      <w:r>
        <w:t>Teaching Philosophy</w:t>
      </w:r>
    </w:p>
    <w:p w14:paraId="5D2A5FF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C908946" wp14:editId="2FEF388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BEF98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AAAC77" w14:textId="26BD24FC" w:rsidR="00003455" w:rsidRDefault="00384EC6" w:rsidP="00384EC6">
      <w:pPr>
        <w:pStyle w:val="ListBullet"/>
        <w:numPr>
          <w:ilvl w:val="0"/>
          <w:numId w:val="0"/>
        </w:numPr>
      </w:pPr>
      <w:r>
        <w:t>{{</w:t>
      </w:r>
      <w:r w:rsidR="00452ADC">
        <w:t>objective</w:t>
      </w:r>
      <w:r>
        <w:t>}}</w:t>
      </w:r>
    </w:p>
    <w:p w14:paraId="4140B0B6" w14:textId="69C815CC" w:rsidR="002B7AF4" w:rsidRDefault="002B7AF4" w:rsidP="00384EC6">
      <w:pPr>
        <w:pStyle w:val="ListBullet"/>
        <w:numPr>
          <w:ilvl w:val="0"/>
          <w:numId w:val="0"/>
        </w:numPr>
      </w:pPr>
    </w:p>
    <w:p w14:paraId="61F038B5" w14:textId="7055F3AA" w:rsidR="002B7AF4" w:rsidRDefault="002B7AF4" w:rsidP="002B7AF4">
      <w:pPr>
        <w:pStyle w:val="Heading1"/>
      </w:pPr>
      <w:r>
        <w:t>Certifications</w:t>
      </w:r>
    </w:p>
    <w:p w14:paraId="57BC6333" w14:textId="77777777" w:rsidR="002B7AF4" w:rsidRPr="00003455" w:rsidRDefault="002B7AF4" w:rsidP="002B7A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F90986" wp14:editId="13EF3339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96B3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BF93197" w14:textId="5C19D2F2" w:rsidR="002B7AF4" w:rsidRDefault="002B7AF4" w:rsidP="002B7AF4">
      <w:pPr>
        <w:pStyle w:val="ListBullet"/>
        <w:numPr>
          <w:ilvl w:val="0"/>
          <w:numId w:val="0"/>
        </w:numPr>
      </w:pPr>
      <w:r>
        <w:t>{{certification_section}}</w:t>
      </w:r>
    </w:p>
    <w:p w14:paraId="65BE790F" w14:textId="57372AE9" w:rsidR="002B7AF4" w:rsidRDefault="002B7AF4" w:rsidP="002B7AF4">
      <w:pPr>
        <w:pStyle w:val="ListBullet"/>
        <w:numPr>
          <w:ilvl w:val="0"/>
          <w:numId w:val="0"/>
        </w:numPr>
      </w:pPr>
    </w:p>
    <w:p w14:paraId="1DE36936" w14:textId="2438CB8F" w:rsidR="002B7AF4" w:rsidRDefault="00535564" w:rsidP="002B7AF4">
      <w:pPr>
        <w:pStyle w:val="Heading1"/>
      </w:pPr>
      <w:r>
        <w:t>Professional</w:t>
      </w:r>
      <w:r w:rsidR="002B7AF4">
        <w:t xml:space="preserve"> </w:t>
      </w:r>
      <w:sdt>
        <w:sdtPr>
          <w:id w:val="1494989950"/>
          <w:placeholder>
            <w:docPart w:val="19C21CF00FA64479A8081226686F4894"/>
          </w:placeholder>
          <w:temporary/>
          <w:showingPlcHdr/>
          <w15:appearance w15:val="hidden"/>
        </w:sdtPr>
        <w:sdtEndPr/>
        <w:sdtContent>
          <w:r w:rsidR="002B7AF4">
            <w:t>Experience</w:t>
          </w:r>
        </w:sdtContent>
      </w:sdt>
    </w:p>
    <w:p w14:paraId="38480094" w14:textId="77777777" w:rsidR="002B7AF4" w:rsidRPr="00003455" w:rsidRDefault="002B7AF4" w:rsidP="002B7A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FCC7AB" wp14:editId="7C8498AD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AC25F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4AFDF0" w14:textId="77777777" w:rsidR="002B7AF4" w:rsidRDefault="002B7AF4" w:rsidP="002B7AF4">
      <w:pPr>
        <w:pStyle w:val="Heading2"/>
      </w:pPr>
      <w:r>
        <w:t>{{experience_section}}</w:t>
      </w:r>
    </w:p>
    <w:p w14:paraId="7A760D26" w14:textId="77777777" w:rsidR="002B7AF4" w:rsidRPr="00384EC6" w:rsidRDefault="002B7AF4" w:rsidP="002B7AF4">
      <w:pPr>
        <w:pStyle w:val="ListBullet"/>
        <w:numPr>
          <w:ilvl w:val="0"/>
          <w:numId w:val="0"/>
        </w:numPr>
      </w:pPr>
    </w:p>
    <w:p w14:paraId="7DE7F694" w14:textId="77EA4DC2" w:rsidR="00A76933" w:rsidRDefault="00535564" w:rsidP="00A76933">
      <w:pPr>
        <w:pStyle w:val="Heading1"/>
      </w:pPr>
      <w:r>
        <w:t>Courses/Subjects Taught</w:t>
      </w:r>
    </w:p>
    <w:p w14:paraId="46EB8CCB" w14:textId="77777777" w:rsidR="00A76933" w:rsidRPr="00003455" w:rsidRDefault="00A76933" w:rsidP="00A7693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743DB4" wp14:editId="4470182E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6F818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A5A47" w14:textId="72303F73" w:rsidR="00A76933" w:rsidRDefault="00D15D84" w:rsidP="00D15D84">
      <w:pPr>
        <w:pStyle w:val="ListBullet"/>
        <w:numPr>
          <w:ilvl w:val="0"/>
          <w:numId w:val="0"/>
        </w:numPr>
      </w:pPr>
      <w:r>
        <w:t>{{s</w:t>
      </w:r>
      <w:r w:rsidR="00535564">
        <w:t>ubject_section</w:t>
      </w:r>
      <w:r>
        <w:t>}}</w:t>
      </w:r>
    </w:p>
    <w:p w14:paraId="687DFF60" w14:textId="72C4B04C" w:rsidR="00B378F8" w:rsidRDefault="00B378F8" w:rsidP="00D15D84">
      <w:pPr>
        <w:pStyle w:val="Heading2"/>
      </w:pPr>
    </w:p>
    <w:p w14:paraId="5DB2AC31" w14:textId="09890293" w:rsidR="00F41BEE" w:rsidRDefault="00B335EA" w:rsidP="006E0605">
      <w:pPr>
        <w:pStyle w:val="Heading1"/>
      </w:pPr>
      <w:sdt>
        <w:sdtPr>
          <w:id w:val="1513793667"/>
          <w:placeholder>
            <w:docPart w:val="30C44A76E5EE4E6B8E9E74526461A888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36181015" w14:textId="614F1BCD" w:rsidR="00003455" w:rsidRPr="00B378F8" w:rsidRDefault="00003455" w:rsidP="00B378F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2FCD63" wp14:editId="5CE7502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8300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bookmarkEnd w:id="0"/>
    <w:p w14:paraId="542DBDA2" w14:textId="16A8D1E3" w:rsidR="00D15D84" w:rsidRPr="00A2183D" w:rsidRDefault="00D15D84" w:rsidP="00D15D84">
      <w:pPr>
        <w:pStyle w:val="Heading2"/>
        <w:rPr>
          <w:i/>
          <w:iCs/>
        </w:rPr>
      </w:pPr>
      <w:r>
        <w:t>{{education_section}}</w:t>
      </w:r>
    </w:p>
    <w:p w14:paraId="50A81DEA" w14:textId="7FCEED35" w:rsidR="00F41BEE" w:rsidRPr="00A2183D" w:rsidRDefault="00F41BEE" w:rsidP="00A2183D">
      <w:pPr>
        <w:rPr>
          <w:i/>
          <w:iCs/>
        </w:rPr>
      </w:pPr>
    </w:p>
    <w:sectPr w:rsidR="00F41BEE" w:rsidRPr="00A218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E85D" w14:textId="77777777" w:rsidR="00B335EA" w:rsidRDefault="00B335EA">
      <w:pPr>
        <w:spacing w:after="0"/>
      </w:pPr>
      <w:r>
        <w:separator/>
      </w:r>
    </w:p>
  </w:endnote>
  <w:endnote w:type="continuationSeparator" w:id="0">
    <w:p w14:paraId="71DEFDF8" w14:textId="77777777" w:rsidR="00B335EA" w:rsidRDefault="00B335EA">
      <w:pPr>
        <w:spacing w:after="0"/>
      </w:pPr>
      <w:r>
        <w:continuationSeparator/>
      </w:r>
    </w:p>
  </w:endnote>
  <w:endnote w:type="continuationNotice" w:id="1">
    <w:p w14:paraId="3654CB6F" w14:textId="77777777" w:rsidR="00B335EA" w:rsidRDefault="00B335E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41E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A29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AA50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FD16" w14:textId="77777777" w:rsidR="00B335EA" w:rsidRDefault="00B335EA">
      <w:pPr>
        <w:spacing w:after="0"/>
      </w:pPr>
      <w:r>
        <w:separator/>
      </w:r>
    </w:p>
  </w:footnote>
  <w:footnote w:type="continuationSeparator" w:id="0">
    <w:p w14:paraId="28591341" w14:textId="77777777" w:rsidR="00B335EA" w:rsidRDefault="00B335EA">
      <w:pPr>
        <w:spacing w:after="0"/>
      </w:pPr>
      <w:r>
        <w:continuationSeparator/>
      </w:r>
    </w:p>
  </w:footnote>
  <w:footnote w:type="continuationNotice" w:id="1">
    <w:p w14:paraId="692FEB45" w14:textId="77777777" w:rsidR="00B335EA" w:rsidRDefault="00B335E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301B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F56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C08D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B81D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D26058"/>
    <w:multiLevelType w:val="hybridMultilevel"/>
    <w:tmpl w:val="6F4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132FA4"/>
    <w:multiLevelType w:val="hybridMultilevel"/>
    <w:tmpl w:val="CE7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0"/>
    <w:rsid w:val="00003455"/>
    <w:rsid w:val="00021C10"/>
    <w:rsid w:val="00032277"/>
    <w:rsid w:val="00032383"/>
    <w:rsid w:val="00032982"/>
    <w:rsid w:val="00034324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C7E99"/>
    <w:rsid w:val="001D4B58"/>
    <w:rsid w:val="00200572"/>
    <w:rsid w:val="00262033"/>
    <w:rsid w:val="00271453"/>
    <w:rsid w:val="00276E4F"/>
    <w:rsid w:val="00295104"/>
    <w:rsid w:val="002B7AF4"/>
    <w:rsid w:val="002C0DDD"/>
    <w:rsid w:val="002D59A2"/>
    <w:rsid w:val="00302F19"/>
    <w:rsid w:val="00304507"/>
    <w:rsid w:val="003108DB"/>
    <w:rsid w:val="00324647"/>
    <w:rsid w:val="00331246"/>
    <w:rsid w:val="003319FB"/>
    <w:rsid w:val="00351D1B"/>
    <w:rsid w:val="00357FD0"/>
    <w:rsid w:val="003630D5"/>
    <w:rsid w:val="00374627"/>
    <w:rsid w:val="00380722"/>
    <w:rsid w:val="00384EC6"/>
    <w:rsid w:val="00392B10"/>
    <w:rsid w:val="00394A6D"/>
    <w:rsid w:val="003B2143"/>
    <w:rsid w:val="003B7FC4"/>
    <w:rsid w:val="003C14A1"/>
    <w:rsid w:val="003C38F0"/>
    <w:rsid w:val="003C7727"/>
    <w:rsid w:val="003F19B9"/>
    <w:rsid w:val="003F2AFA"/>
    <w:rsid w:val="00400FD0"/>
    <w:rsid w:val="0040118E"/>
    <w:rsid w:val="00420DE9"/>
    <w:rsid w:val="00433CD1"/>
    <w:rsid w:val="00445933"/>
    <w:rsid w:val="004476A1"/>
    <w:rsid w:val="004476B0"/>
    <w:rsid w:val="00452ADC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5564"/>
    <w:rsid w:val="00536083"/>
    <w:rsid w:val="00542008"/>
    <w:rsid w:val="005463C0"/>
    <w:rsid w:val="00553205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4080"/>
    <w:rsid w:val="00616068"/>
    <w:rsid w:val="00626A5D"/>
    <w:rsid w:val="00627B1A"/>
    <w:rsid w:val="00660517"/>
    <w:rsid w:val="006734FD"/>
    <w:rsid w:val="00692F19"/>
    <w:rsid w:val="006953A2"/>
    <w:rsid w:val="006A3D6F"/>
    <w:rsid w:val="006B4315"/>
    <w:rsid w:val="006D236F"/>
    <w:rsid w:val="006D4650"/>
    <w:rsid w:val="006E0605"/>
    <w:rsid w:val="006E401C"/>
    <w:rsid w:val="006F0EAE"/>
    <w:rsid w:val="006F2441"/>
    <w:rsid w:val="00711175"/>
    <w:rsid w:val="00712084"/>
    <w:rsid w:val="007148DA"/>
    <w:rsid w:val="00725AAC"/>
    <w:rsid w:val="00737CB4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5FE8"/>
    <w:rsid w:val="008D6A27"/>
    <w:rsid w:val="008E038B"/>
    <w:rsid w:val="008E10EB"/>
    <w:rsid w:val="008E5671"/>
    <w:rsid w:val="008F38C2"/>
    <w:rsid w:val="00911D57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183D"/>
    <w:rsid w:val="00A249B7"/>
    <w:rsid w:val="00A36F7A"/>
    <w:rsid w:val="00A7066C"/>
    <w:rsid w:val="00A70EFD"/>
    <w:rsid w:val="00A76933"/>
    <w:rsid w:val="00A8131A"/>
    <w:rsid w:val="00AA2091"/>
    <w:rsid w:val="00AB2C3D"/>
    <w:rsid w:val="00AC76C8"/>
    <w:rsid w:val="00AF3073"/>
    <w:rsid w:val="00B063E6"/>
    <w:rsid w:val="00B15C87"/>
    <w:rsid w:val="00B203B6"/>
    <w:rsid w:val="00B335EA"/>
    <w:rsid w:val="00B35070"/>
    <w:rsid w:val="00B378F8"/>
    <w:rsid w:val="00B430AF"/>
    <w:rsid w:val="00B5201C"/>
    <w:rsid w:val="00B5257D"/>
    <w:rsid w:val="00B610B1"/>
    <w:rsid w:val="00B769EE"/>
    <w:rsid w:val="00B8342B"/>
    <w:rsid w:val="00B86516"/>
    <w:rsid w:val="00BB273E"/>
    <w:rsid w:val="00BD335E"/>
    <w:rsid w:val="00BD735D"/>
    <w:rsid w:val="00C03729"/>
    <w:rsid w:val="00C04033"/>
    <w:rsid w:val="00C30F46"/>
    <w:rsid w:val="00C444AC"/>
    <w:rsid w:val="00C57CE0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5D84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A106B"/>
    <w:rsid w:val="00DD4208"/>
    <w:rsid w:val="00DF0CCD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20FF"/>
    <w:rsid w:val="00ED598E"/>
    <w:rsid w:val="00ED5A03"/>
    <w:rsid w:val="00ED7FEB"/>
    <w:rsid w:val="00EE25F3"/>
    <w:rsid w:val="00F37140"/>
    <w:rsid w:val="00F40303"/>
    <w:rsid w:val="00F41BEE"/>
    <w:rsid w:val="00F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CE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33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44A76E5EE4E6B8E9E74526461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B3840-9E9C-4C62-9668-BEF80386F7A9}"/>
      </w:docPartPr>
      <w:docPartBody>
        <w:p w:rsidR="007673C9" w:rsidRDefault="00CC6710">
          <w:r>
            <w:t>Education</w:t>
          </w:r>
        </w:p>
      </w:docPartBody>
    </w:docPart>
    <w:docPart>
      <w:docPartPr>
        <w:name w:val="19C21CF00FA64479A8081226686F4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8F6A1-95EA-412F-B4DA-00E51B4A3FC3}"/>
      </w:docPartPr>
      <w:docPartBody>
        <w:p w:rsidR="00D355F0" w:rsidRDefault="001A7755" w:rsidP="001A7755">
          <w:pPr>
            <w:pStyle w:val="19C21CF00FA64479A8081226686F489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27"/>
    <w:rsid w:val="000A58EB"/>
    <w:rsid w:val="000C0873"/>
    <w:rsid w:val="001A7755"/>
    <w:rsid w:val="00275FD6"/>
    <w:rsid w:val="00366027"/>
    <w:rsid w:val="007673C9"/>
    <w:rsid w:val="00AC3E3A"/>
    <w:rsid w:val="00C70D7C"/>
    <w:rsid w:val="00CC6710"/>
    <w:rsid w:val="00D355F0"/>
    <w:rsid w:val="00F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C21CF00FA64479A8081226686F4894">
    <w:name w:val="19C21CF00FA64479A8081226686F4894"/>
    <w:rsid w:val="001A7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2025-06-14T16:02:00Z</dcterms:created>
  <dcterms:modified xsi:type="dcterms:W3CDTF">2025-06-14T16:07:00Z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