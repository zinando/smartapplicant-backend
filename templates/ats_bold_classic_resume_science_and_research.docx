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15D84" w:rsidRDefault="00D15D84" w:rsidP="009F2912">
      <w:pPr>
        <w:pStyle w:val="Title"/>
        <w:rPr>
          <w:sz w:val="56"/>
          <w:szCs w:val="20"/>
        </w:rPr>
      </w:pPr>
      <w:r>
        <w:rPr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57847F8D" w14:textId="0762DE3D" w:rsidR="00324647" w:rsidRPr="00324647" w:rsidRDefault="00BD335E" w:rsidP="003F2AFA"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</w:t>
      </w:r>
      <w:proofErr w:type="spellStart"/>
      <w:r w:rsidR="00D15D84">
        <w:t>linkedin</w:t>
      </w:r>
      <w:proofErr w:type="spellEnd"/>
      <w:r w:rsidR="00D15D84">
        <w:t>}}</w:t>
      </w:r>
    </w:p>
    <w:p w14:paraId="2A536A86" w14:textId="3CCC66D0" w:rsidR="00F41BEE" w:rsidRDefault="00450F11" w:rsidP="006E0605">
      <w:pPr>
        <w:pStyle w:val="Heading1"/>
      </w:pPr>
      <w:r>
        <w:t>Research Interests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42098C9D" w:rsidR="00003455" w:rsidRDefault="00384EC6" w:rsidP="00384EC6">
      <w:pPr>
        <w:pStyle w:val="ListBullet"/>
        <w:numPr>
          <w:ilvl w:val="0"/>
          <w:numId w:val="0"/>
        </w:numPr>
      </w:pPr>
      <w:r>
        <w:t>{{</w:t>
      </w:r>
      <w:proofErr w:type="spellStart"/>
      <w:r w:rsidR="00450F11">
        <w:t>research_interest_section</w:t>
      </w:r>
      <w:proofErr w:type="spellEnd"/>
      <w:r>
        <w:t>}}</w:t>
      </w:r>
    </w:p>
    <w:p w14:paraId="4140B0B6" w14:textId="69C815CC" w:rsidR="002B7AF4" w:rsidRDefault="002B7AF4" w:rsidP="00384EC6">
      <w:pPr>
        <w:pStyle w:val="ListBullet"/>
        <w:numPr>
          <w:ilvl w:val="0"/>
          <w:numId w:val="0"/>
        </w:numPr>
      </w:pPr>
    </w:p>
    <w:p w14:paraId="61F038B5" w14:textId="7B95DCCC" w:rsidR="002B7AF4" w:rsidRDefault="00450F11" w:rsidP="002B7AF4">
      <w:pPr>
        <w:pStyle w:val="Heading1"/>
      </w:pPr>
      <w:r>
        <w:t>Publications</w:t>
      </w:r>
    </w:p>
    <w:p w14:paraId="57BC6333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F90986" wp14:editId="13EF3339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96B3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F93197" w14:textId="30B1FE76" w:rsidR="002B7AF4" w:rsidRDefault="002B7AF4" w:rsidP="002B7AF4">
      <w:pPr>
        <w:pStyle w:val="ListBullet"/>
        <w:numPr>
          <w:ilvl w:val="0"/>
          <w:numId w:val="0"/>
        </w:numPr>
      </w:pPr>
      <w:r>
        <w:t>{{</w:t>
      </w:r>
      <w:proofErr w:type="spellStart"/>
      <w:r w:rsidR="00450F11">
        <w:t>publication</w:t>
      </w:r>
      <w:r>
        <w:t>_section</w:t>
      </w:r>
      <w:proofErr w:type="spellEnd"/>
      <w:r>
        <w:t>}}</w:t>
      </w:r>
    </w:p>
    <w:p w14:paraId="65BE790F" w14:textId="3DCEA11A" w:rsidR="002B7AF4" w:rsidRDefault="002B7AF4" w:rsidP="002B7AF4">
      <w:pPr>
        <w:pStyle w:val="ListBullet"/>
        <w:numPr>
          <w:ilvl w:val="0"/>
          <w:numId w:val="0"/>
        </w:numPr>
      </w:pPr>
    </w:p>
    <w:p w14:paraId="570B6A89" w14:textId="2FA9DB80" w:rsidR="00450F11" w:rsidRDefault="00450F11" w:rsidP="00450F11">
      <w:pPr>
        <w:pStyle w:val="Heading1"/>
      </w:pPr>
      <w:r>
        <w:t>Teaching</w:t>
      </w:r>
    </w:p>
    <w:p w14:paraId="6C02F97C" w14:textId="77777777" w:rsidR="00450F11" w:rsidRPr="00B378F8" w:rsidRDefault="00450F11" w:rsidP="00450F1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BD83694" wp14:editId="60B2C898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E8B3A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2A0395" w14:textId="068F494E" w:rsidR="00450F11" w:rsidRDefault="00450F11" w:rsidP="00450F11">
      <w:pPr>
        <w:pStyle w:val="Heading2"/>
      </w:pPr>
      <w:r>
        <w:t>{{</w:t>
      </w:r>
      <w:proofErr w:type="spellStart"/>
      <w:r>
        <w:t>teaching</w:t>
      </w:r>
      <w:r>
        <w:t>_section</w:t>
      </w:r>
      <w:proofErr w:type="spellEnd"/>
      <w:r>
        <w:t>}}</w:t>
      </w:r>
    </w:p>
    <w:p w14:paraId="3B0739E3" w14:textId="77777777" w:rsidR="00450F11" w:rsidRDefault="00450F11" w:rsidP="002B7AF4">
      <w:pPr>
        <w:pStyle w:val="ListBullet"/>
        <w:numPr>
          <w:ilvl w:val="0"/>
          <w:numId w:val="0"/>
        </w:numPr>
      </w:pPr>
    </w:p>
    <w:p w14:paraId="1DE36936" w14:textId="2438CB8F" w:rsidR="002B7AF4" w:rsidRDefault="00535564" w:rsidP="002B7AF4">
      <w:pPr>
        <w:pStyle w:val="Heading1"/>
      </w:pPr>
      <w:r>
        <w:t>Professional</w:t>
      </w:r>
      <w:r w:rsidR="002B7AF4">
        <w:t xml:space="preserve"> </w:t>
      </w:r>
      <w:sdt>
        <w:sdtPr>
          <w:id w:val="1494989950"/>
          <w:placeholder>
            <w:docPart w:val="19C21CF00FA64479A8081226686F4894"/>
          </w:placeholder>
          <w:temporary/>
          <w:showingPlcHdr/>
          <w15:appearance w15:val="hidden"/>
        </w:sdtPr>
        <w:sdtEndPr/>
        <w:sdtContent>
          <w:r w:rsidR="002B7AF4">
            <w:t>Experience</w:t>
          </w:r>
        </w:sdtContent>
      </w:sdt>
    </w:p>
    <w:p w14:paraId="38480094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FCC7AB" wp14:editId="7C8498AD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AC25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59148BE" w14:textId="41FBD9E7" w:rsidR="007D6D97" w:rsidRDefault="002B7AF4" w:rsidP="007D6D97">
      <w:pPr>
        <w:pStyle w:val="Heading2"/>
      </w:pPr>
      <w:r>
        <w:t>{{</w:t>
      </w:r>
      <w:proofErr w:type="spellStart"/>
      <w:r>
        <w:t>experience_section</w:t>
      </w:r>
      <w:proofErr w:type="spellEnd"/>
      <w:r>
        <w:t>}}</w:t>
      </w:r>
      <w:bookmarkEnd w:id="0"/>
    </w:p>
    <w:p w14:paraId="75E33EF8" w14:textId="77777777" w:rsidR="00450F11" w:rsidRDefault="00450F11" w:rsidP="007D6D97">
      <w:pPr>
        <w:pStyle w:val="Heading2"/>
      </w:pPr>
    </w:p>
    <w:p w14:paraId="7C6CADAD" w14:textId="77777777" w:rsidR="007D6D97" w:rsidRDefault="005358DC" w:rsidP="007D6D97">
      <w:pPr>
        <w:pStyle w:val="Heading1"/>
      </w:pPr>
      <w:sdt>
        <w:sdtPr>
          <w:id w:val="1461836250"/>
          <w:placeholder>
            <w:docPart w:val="82E0E720D1D2469DB2EFAA9DE1BA8BDB"/>
          </w:placeholder>
          <w:temporary/>
          <w:showingPlcHdr/>
          <w15:appearance w15:val="hidden"/>
        </w:sdtPr>
        <w:sdtEndPr/>
        <w:sdtContent>
          <w:r w:rsidR="007D6D97">
            <w:t>Education</w:t>
          </w:r>
        </w:sdtContent>
      </w:sdt>
    </w:p>
    <w:p w14:paraId="704FC9F2" w14:textId="77777777" w:rsidR="007D6D97" w:rsidRPr="00B378F8" w:rsidRDefault="007D6D97" w:rsidP="007D6D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4B20857" wp14:editId="4CF6D629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B12F9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A787E43" w14:textId="6A6F52BB" w:rsidR="007D6D97" w:rsidRPr="00A2183D" w:rsidRDefault="007D6D97" w:rsidP="007D6D97">
      <w:pPr>
        <w:pStyle w:val="Heading2"/>
        <w:rPr>
          <w:i/>
          <w:iCs/>
        </w:rPr>
      </w:pPr>
      <w:r>
        <w:t>{{</w:t>
      </w:r>
      <w:proofErr w:type="spellStart"/>
      <w:r>
        <w:t>education_section</w:t>
      </w:r>
      <w:proofErr w:type="spellEnd"/>
      <w:r>
        <w:t>}}</w:t>
      </w:r>
    </w:p>
    <w:sectPr w:rsidR="007D6D97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E20C" w14:textId="77777777" w:rsidR="005358DC" w:rsidRDefault="005358DC">
      <w:pPr>
        <w:spacing w:after="0"/>
      </w:pPr>
      <w:r>
        <w:separator/>
      </w:r>
    </w:p>
  </w:endnote>
  <w:endnote w:type="continuationSeparator" w:id="0">
    <w:p w14:paraId="4ABCC356" w14:textId="77777777" w:rsidR="005358DC" w:rsidRDefault="005358DC">
      <w:pPr>
        <w:spacing w:after="0"/>
      </w:pPr>
      <w:r>
        <w:continuationSeparator/>
      </w:r>
    </w:p>
  </w:endnote>
  <w:endnote w:type="continuationNotice" w:id="1">
    <w:p w14:paraId="4FDCB62F" w14:textId="77777777" w:rsidR="005358DC" w:rsidRDefault="005358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CD83" w14:textId="77777777" w:rsidR="005358DC" w:rsidRDefault="005358DC">
      <w:pPr>
        <w:spacing w:after="0"/>
      </w:pPr>
      <w:r>
        <w:separator/>
      </w:r>
    </w:p>
  </w:footnote>
  <w:footnote w:type="continuationSeparator" w:id="0">
    <w:p w14:paraId="47DA83AF" w14:textId="77777777" w:rsidR="005358DC" w:rsidRDefault="005358DC">
      <w:pPr>
        <w:spacing w:after="0"/>
      </w:pPr>
      <w:r>
        <w:continuationSeparator/>
      </w:r>
    </w:p>
  </w:footnote>
  <w:footnote w:type="continuationNotice" w:id="1">
    <w:p w14:paraId="3CE1B347" w14:textId="77777777" w:rsidR="005358DC" w:rsidRDefault="005358D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279F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B7AF4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0F11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5564"/>
    <w:rsid w:val="005358DC"/>
    <w:rsid w:val="00536083"/>
    <w:rsid w:val="00542008"/>
    <w:rsid w:val="005463C0"/>
    <w:rsid w:val="00547E0A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4080"/>
    <w:rsid w:val="00616068"/>
    <w:rsid w:val="00626A5D"/>
    <w:rsid w:val="00627B1A"/>
    <w:rsid w:val="00660517"/>
    <w:rsid w:val="006734FD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7D6D97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8F38C2"/>
    <w:rsid w:val="00911D57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35EA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C7D34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246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14F1B"/>
    <w:rsid w:val="00F37140"/>
    <w:rsid w:val="00F40303"/>
    <w:rsid w:val="00F41BEE"/>
    <w:rsid w:val="00F73D15"/>
    <w:rsid w:val="00F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21CF00FA64479A8081226686F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8F6A1-95EA-412F-B4DA-00E51B4A3FC3}"/>
      </w:docPartPr>
      <w:docPartBody>
        <w:p w:rsidR="00D355F0" w:rsidRDefault="001A7755" w:rsidP="001A7755">
          <w:pPr>
            <w:pStyle w:val="19C21CF00FA64479A8081226686F4894"/>
          </w:pPr>
          <w:r>
            <w:t>Experience</w:t>
          </w:r>
        </w:p>
      </w:docPartBody>
    </w:docPart>
    <w:docPart>
      <w:docPartPr>
        <w:name w:val="82E0E720D1D2469DB2EFAA9DE1BA8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0EC8C-6D28-491C-B910-5EA37BF96114}"/>
      </w:docPartPr>
      <w:docPartBody>
        <w:p w:rsidR="009E7146" w:rsidRDefault="000A3BB8" w:rsidP="000A3BB8">
          <w:pPr>
            <w:pStyle w:val="82E0E720D1D2469DB2EFAA9DE1BA8B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A3BB8"/>
    <w:rsid w:val="000A58EB"/>
    <w:rsid w:val="000C0873"/>
    <w:rsid w:val="001A7755"/>
    <w:rsid w:val="00275FD6"/>
    <w:rsid w:val="00366027"/>
    <w:rsid w:val="004556D2"/>
    <w:rsid w:val="007673C9"/>
    <w:rsid w:val="009E7146"/>
    <w:rsid w:val="00AC3E3A"/>
    <w:rsid w:val="00C70D7C"/>
    <w:rsid w:val="00CC6710"/>
    <w:rsid w:val="00D355F0"/>
    <w:rsid w:val="00ED19E8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C21CF00FA64479A8081226686F4894">
    <w:name w:val="19C21CF00FA64479A8081226686F4894"/>
    <w:rsid w:val="001A7755"/>
  </w:style>
  <w:style w:type="paragraph" w:customStyle="1" w:styleId="82E0E720D1D2469DB2EFAA9DE1BA8BDB">
    <w:name w:val="82E0E720D1D2469DB2EFAA9DE1BA8BDB"/>
    <w:rsid w:val="000A3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2025-06-15T14:26:00Z</dcterms:created>
  <dcterms:modified xsi:type="dcterms:W3CDTF">2025-06-15T14:30:00Z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