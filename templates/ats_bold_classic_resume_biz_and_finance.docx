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0DE521EE" w14:textId="0B20C105" w:rsidR="00003455" w:rsidRDefault="00BD335E" w:rsidP="00003455">
      <w:r>
        <w:rPr>
          <w:b/>
          <w:bCs/>
        </w:rPr>
        <w:t>Git:</w:t>
      </w:r>
      <w:r w:rsidR="00D15D84">
        <w:t xml:space="preserve"> {{git}}</w:t>
      </w:r>
      <w:r>
        <w:tab/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</w:t>
      </w:r>
      <w:proofErr w:type="spellStart"/>
      <w:r w:rsidR="00D15D84">
        <w:t>linkedin</w:t>
      </w:r>
      <w:proofErr w:type="spellEnd"/>
      <w:r w:rsidR="00D15D84">
        <w:t>}}</w:t>
      </w:r>
    </w:p>
    <w:p w14:paraId="57847F8D" w14:textId="19CE82F0" w:rsidR="00324647" w:rsidRPr="00324647" w:rsidRDefault="00324647" w:rsidP="003F2AFA">
      <w:r>
        <w:rPr>
          <w:b/>
          <w:bCs/>
        </w:rPr>
        <w:t xml:space="preserve">Portfolio: </w:t>
      </w:r>
      <w:r w:rsidR="00D15D84">
        <w:t>{{portfolio}}</w:t>
      </w:r>
    </w:p>
    <w:p w14:paraId="2A536A86" w14:textId="1AD3C01D" w:rsidR="00F41BEE" w:rsidRDefault="00ED5A03" w:rsidP="006E0605">
      <w:pPr>
        <w:pStyle w:val="Heading1"/>
      </w:pPr>
      <w:r>
        <w:t>Summary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51E71EF1" w:rsidR="00003455" w:rsidRPr="00384EC6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0AF96D4A" w14:textId="77777777" w:rsidR="00F20B86" w:rsidRDefault="00F20B86" w:rsidP="00F20B86">
      <w:pPr>
        <w:pStyle w:val="Heading1"/>
      </w:pPr>
      <w:sdt>
        <w:sdtPr>
          <w:id w:val="1494989950"/>
          <w:placeholder>
            <w:docPart w:val="3CEE0D8062674ACC99E4A266D7B69FF7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1DE262D6" w14:textId="77777777" w:rsidR="00F20B86" w:rsidRPr="00003455" w:rsidRDefault="00F20B86" w:rsidP="00F20B8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6F6DAFA" wp14:editId="273B8D3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A0597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9A8551" w14:textId="5221BE20" w:rsidR="00F20B86" w:rsidRDefault="00F20B86" w:rsidP="00F20B86">
      <w:pPr>
        <w:pStyle w:val="Heading2"/>
      </w:pPr>
      <w:r>
        <w:t>{{</w:t>
      </w:r>
      <w:proofErr w:type="spellStart"/>
      <w:r>
        <w:t>experience_section</w:t>
      </w:r>
      <w:proofErr w:type="spellEnd"/>
      <w:r>
        <w:t>}}</w:t>
      </w:r>
    </w:p>
    <w:p w14:paraId="7DE7F694" w14:textId="7D5CB50C" w:rsidR="00A76933" w:rsidRDefault="00A76933" w:rsidP="00A76933">
      <w:pPr>
        <w:pStyle w:val="Heading1"/>
      </w:pPr>
      <w:r>
        <w:t>Technical Skills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0E4799E" w14:textId="7B3F9AC7" w:rsidR="00A76933" w:rsidRDefault="00D15D84" w:rsidP="00F20B86">
      <w:pPr>
        <w:pStyle w:val="ListBullet"/>
        <w:numPr>
          <w:ilvl w:val="0"/>
          <w:numId w:val="0"/>
        </w:numPr>
      </w:pPr>
      <w:r>
        <w:t>{{</w:t>
      </w:r>
      <w:proofErr w:type="spellStart"/>
      <w:r>
        <w:t>skills_list</w:t>
      </w:r>
      <w:proofErr w:type="spellEnd"/>
      <w:r>
        <w:t>}}</w:t>
      </w:r>
    </w:p>
    <w:p w14:paraId="469583A0" w14:textId="1FBDA5CE" w:rsidR="00553205" w:rsidRDefault="00737CB4" w:rsidP="00553205">
      <w:pPr>
        <w:pStyle w:val="Heading1"/>
      </w:pPr>
      <w:r>
        <w:t>Certifications</w:t>
      </w:r>
    </w:p>
    <w:p w14:paraId="70E75BFA" w14:textId="77777777" w:rsidR="00553205" w:rsidRPr="00003455" w:rsidRDefault="00553205" w:rsidP="0055320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3F61B1" wp14:editId="1A937535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AA931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7DFF60" w14:textId="516C97DF" w:rsidR="00B378F8" w:rsidRDefault="00D15D84" w:rsidP="00D15D84">
      <w:pPr>
        <w:pStyle w:val="Heading2"/>
      </w:pPr>
      <w:r>
        <w:t>{{</w:t>
      </w:r>
      <w:proofErr w:type="spellStart"/>
      <w:r>
        <w:t>certification_section</w:t>
      </w:r>
      <w:proofErr w:type="spellEnd"/>
      <w:r>
        <w:t>}}</w:t>
      </w:r>
    </w:p>
    <w:p w14:paraId="5DB2AC31" w14:textId="09890293" w:rsidR="00F41BEE" w:rsidRDefault="00FF1DB0" w:rsidP="006E0605">
      <w:pPr>
        <w:pStyle w:val="Heading1"/>
      </w:pPr>
      <w:sdt>
        <w:sdtPr>
          <w:id w:val="1513793667"/>
          <w:placeholder>
            <w:docPart w:val="30C44A76E5EE4E6B8E9E74526461A888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42DBDA2" w14:textId="16A8D1E3" w:rsidR="00D15D84" w:rsidRPr="00A2183D" w:rsidRDefault="00D15D84" w:rsidP="00D15D84">
      <w:pPr>
        <w:pStyle w:val="Heading2"/>
        <w:rPr>
          <w:i/>
          <w:iCs/>
        </w:rPr>
      </w:pPr>
      <w:r>
        <w:t>{{</w:t>
      </w:r>
      <w:proofErr w:type="spellStart"/>
      <w:r>
        <w:t>education_section</w:t>
      </w:r>
      <w:proofErr w:type="spellEnd"/>
      <w:r>
        <w:t>}}</w:t>
      </w:r>
    </w:p>
    <w:p w14:paraId="50A81DEA" w14:textId="7FCEED35" w:rsidR="00F41BEE" w:rsidRPr="00A2183D" w:rsidRDefault="00F41BEE" w:rsidP="00A2183D">
      <w:pPr>
        <w:rPr>
          <w:i/>
          <w:iCs/>
        </w:rPr>
      </w:pPr>
    </w:p>
    <w:sectPr w:rsidR="00F41BEE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D2B6" w14:textId="77777777" w:rsidR="00FF1DB0" w:rsidRDefault="00FF1DB0">
      <w:pPr>
        <w:spacing w:after="0"/>
      </w:pPr>
      <w:r>
        <w:separator/>
      </w:r>
    </w:p>
  </w:endnote>
  <w:endnote w:type="continuationSeparator" w:id="0">
    <w:p w14:paraId="193D0293" w14:textId="77777777" w:rsidR="00FF1DB0" w:rsidRDefault="00FF1DB0">
      <w:pPr>
        <w:spacing w:after="0"/>
      </w:pPr>
      <w:r>
        <w:continuationSeparator/>
      </w:r>
    </w:p>
  </w:endnote>
  <w:endnote w:type="continuationNotice" w:id="1">
    <w:p w14:paraId="77589273" w14:textId="77777777" w:rsidR="00FF1DB0" w:rsidRDefault="00FF1D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2088" w14:textId="77777777" w:rsidR="00FF1DB0" w:rsidRDefault="00FF1DB0">
      <w:pPr>
        <w:spacing w:after="0"/>
      </w:pPr>
      <w:r>
        <w:separator/>
      </w:r>
    </w:p>
  </w:footnote>
  <w:footnote w:type="continuationSeparator" w:id="0">
    <w:p w14:paraId="4E40C40D" w14:textId="77777777" w:rsidR="00FF1DB0" w:rsidRDefault="00FF1DB0">
      <w:pPr>
        <w:spacing w:after="0"/>
      </w:pPr>
      <w:r>
        <w:continuationSeparator/>
      </w:r>
    </w:p>
  </w:footnote>
  <w:footnote w:type="continuationNotice" w:id="1">
    <w:p w14:paraId="215AEED6" w14:textId="77777777" w:rsidR="00FF1DB0" w:rsidRDefault="00FF1D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20B86"/>
    <w:rsid w:val="00F37140"/>
    <w:rsid w:val="00F40303"/>
    <w:rsid w:val="00F41BEE"/>
    <w:rsid w:val="00F73D15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44A76E5EE4E6B8E9E7452646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3840-9E9C-4C62-9668-BEF80386F7A9}"/>
      </w:docPartPr>
      <w:docPartBody>
        <w:p w:rsidR="007673C9" w:rsidRDefault="00CC6710">
          <w:r>
            <w:t>Education</w:t>
          </w:r>
        </w:p>
      </w:docPartBody>
    </w:docPart>
    <w:docPart>
      <w:docPartPr>
        <w:name w:val="3CEE0D8062674ACC99E4A266D7B69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17A9-81DF-4624-A957-4D8CA6A16735}"/>
      </w:docPartPr>
      <w:docPartBody>
        <w:p w:rsidR="00000000" w:rsidRDefault="00062C45" w:rsidP="00062C45">
          <w:pPr>
            <w:pStyle w:val="3CEE0D8062674ACC99E4A266D7B69FF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62C45"/>
    <w:rsid w:val="000A58EB"/>
    <w:rsid w:val="00275FD6"/>
    <w:rsid w:val="00366027"/>
    <w:rsid w:val="007673C9"/>
    <w:rsid w:val="00AC3E3A"/>
    <w:rsid w:val="00CC6710"/>
    <w:rsid w:val="00F77949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FB4DA1A4A4FA38A3CCC44AD430FD1">
    <w:name w:val="263FB4DA1A4A4FA38A3CCC44AD430FD1"/>
  </w:style>
  <w:style w:type="paragraph" w:customStyle="1" w:styleId="3CEE0D8062674ACC99E4A266D7B69FF7">
    <w:name w:val="3CEE0D8062674ACC99E4A266D7B69FF7"/>
    <w:rsid w:val="00062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2025-06-14T09:14:00Z</dcterms:created>
  <dcterms:modified xsi:type="dcterms:W3CDTF">2025-06-14T09:14:00Z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